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F43" w:rsidRPr="00C21B3C" w:rsidRDefault="00147F43" w:rsidP="009D426D">
      <w:pPr>
        <w:pStyle w:val="Titre1"/>
        <w:jc w:val="center"/>
      </w:pPr>
      <w:r w:rsidRPr="009D426D">
        <w:rPr>
          <w:noProof/>
          <w:sz w:val="36"/>
          <w:lang w:eastAsia="fr-FR"/>
        </w:rPr>
        <w:drawing>
          <wp:anchor distT="0" distB="0" distL="114300" distR="114300" simplePos="0" relativeHeight="251660288" behindDoc="1" locked="0" layoutInCell="1" allowOverlap="1" wp14:anchorId="085C325D" wp14:editId="5404DD25">
            <wp:simplePos x="0" y="0"/>
            <wp:positionH relativeFrom="column">
              <wp:posOffset>-793085</wp:posOffset>
            </wp:positionH>
            <wp:positionV relativeFrom="paragraph">
              <wp:posOffset>391278</wp:posOffset>
            </wp:positionV>
            <wp:extent cx="2275368" cy="1398403"/>
            <wp:effectExtent l="0" t="0" r="0" b="0"/>
            <wp:wrapNone/>
            <wp:docPr id="8" name="Image 8" descr="http://www.jeux-cartes.biz/wp-content/uploads/2011/04/jeu-de-carte-seigneur-des-anne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x-cartes.biz/wp-content/uploads/2011/04/jeu-de-carte-seigneur-des-anneau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368" cy="13984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26D">
        <w:rPr>
          <w:sz w:val="36"/>
        </w:rPr>
        <w:t>Livrable</w:t>
      </w:r>
      <w:r>
        <w:t xml:space="preserve"> </w:t>
      </w:r>
      <w:r w:rsidRPr="009D426D">
        <w:rPr>
          <w:sz w:val="36"/>
        </w:rPr>
        <w:t>1</w:t>
      </w:r>
    </w:p>
    <w:p w:rsidR="00147F43" w:rsidRPr="00B4660A" w:rsidRDefault="00147F43" w:rsidP="00147F43"/>
    <w:p w:rsidR="00147F43" w:rsidRDefault="00147F43" w:rsidP="00147F43">
      <w:pPr>
        <w:pStyle w:val="Titre2"/>
      </w:pPr>
      <w:r>
        <w:rPr>
          <w:noProof/>
          <w:lang w:eastAsia="fr-FR"/>
        </w:rPr>
        <mc:AlternateContent>
          <mc:Choice Requires="wps">
            <w:drawing>
              <wp:anchor distT="0" distB="0" distL="114300" distR="114300" simplePos="0" relativeHeight="251659264" behindDoc="0" locked="0" layoutInCell="1" allowOverlap="1" wp14:anchorId="5387DDAD" wp14:editId="1E500DBE">
                <wp:simplePos x="0" y="0"/>
                <wp:positionH relativeFrom="margin">
                  <wp:align>center</wp:align>
                </wp:positionH>
                <wp:positionV relativeFrom="paragraph">
                  <wp:posOffset>8432</wp:posOffset>
                </wp:positionV>
                <wp:extent cx="5699052" cy="1307805"/>
                <wp:effectExtent l="0" t="0" r="16510" b="26035"/>
                <wp:wrapNone/>
                <wp:docPr id="1" name="Arrondir un rectangle avec un coin diagonal 1"/>
                <wp:cNvGraphicFramePr/>
                <a:graphic xmlns:a="http://schemas.openxmlformats.org/drawingml/2006/main">
                  <a:graphicData uri="http://schemas.microsoft.com/office/word/2010/wordprocessingShape">
                    <wps:wsp>
                      <wps:cNvSpPr/>
                      <wps:spPr>
                        <a:xfrm>
                          <a:off x="0" y="0"/>
                          <a:ext cx="5699052" cy="1307805"/>
                        </a:xfrm>
                        <a:prstGeom prst="round2DiagRect">
                          <a:avLst>
                            <a:gd name="adj1" fmla="val 19353"/>
                            <a:gd name="adj2" fmla="val 0"/>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47F43" w:rsidRPr="00D53126" w:rsidRDefault="00147F43" w:rsidP="00147F43">
                            <w:pPr>
                              <w:pStyle w:val="Sansinterligne"/>
                              <w:jc w:val="center"/>
                              <w:rPr>
                                <w:rFonts w:ascii="Old English Text MT" w:hAnsi="Old English Text MT"/>
                                <w:lang w:val="en-US"/>
                              </w:rPr>
                            </w:pPr>
                            <w:r w:rsidRPr="00D53126">
                              <w:rPr>
                                <w:rFonts w:ascii="Old English Text MT" w:hAnsi="Old English Text MT"/>
                                <w:sz w:val="96"/>
                                <w:szCs w:val="72"/>
                                <w:lang w:val="en-US"/>
                              </w:rPr>
                              <w:t>Fallen Heroes</w:t>
                            </w:r>
                          </w:p>
                          <w:p w:rsidR="00147F43" w:rsidRPr="00D53126" w:rsidRDefault="00147F43" w:rsidP="00147F43">
                            <w:pPr>
                              <w:pStyle w:val="Sansinterligne"/>
                              <w:jc w:val="center"/>
                              <w:rPr>
                                <w:rFonts w:ascii="Old English Text MT" w:hAnsi="Old English Text MT"/>
                                <w:sz w:val="28"/>
                                <w:szCs w:val="28"/>
                                <w:lang w:val="en-US"/>
                              </w:rPr>
                            </w:pPr>
                            <w:r w:rsidRPr="00D53126">
                              <w:rPr>
                                <w:rFonts w:ascii="Old English Text MT" w:hAnsi="Old English Text MT"/>
                                <w:sz w:val="28"/>
                                <w:szCs w:val="28"/>
                                <w:lang w:val="en-US"/>
                              </w:rPr>
                              <w:t xml:space="preserve">                    </w:t>
                            </w:r>
                            <w:r w:rsidRPr="00D53126">
                              <w:rPr>
                                <w:rFonts w:ascii="Old English Text MT" w:hAnsi="Old English Text MT"/>
                                <w:sz w:val="36"/>
                                <w:szCs w:val="28"/>
                                <w:lang w:val="en-US"/>
                              </w:rPr>
                              <w:t>The Blood’s Revenge…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1" o:spid="_x0000_s1026" style="position:absolute;margin-left:0;margin-top:.65pt;width:448.75pt;height:1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699052,13078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" adj="-11796480,,5400" path="m253100,l5699052,r,l5699052,1054705v,139783,-113317,253100,-253100,253100l,1307805r,l,253100c,113317,113317,,253100,xe" fillcolor="white [3201]" strokecolor="#548dd4 [1951]" strokeweight="2pt">
                <v:stroke joinstyle="miter"/>
                <v:formulas/>
                <v:path arrowok="t" o:connecttype="custom" o:connectlocs="253100,0;5699052,0;5699052,0;5699052,1054705;5445952,1307805;0,1307805;0,1307805;0,253100;253100,0" o:connectangles="0,0,0,0,0,0,0,0,0" textboxrect="0,0,5699052,1307805"/>
                <v:textbox>
                  <w:txbxContent>
                    <w:p w:rsidR="00147F43" w:rsidRPr="00D53126" w:rsidRDefault="00147F43" w:rsidP="00147F43">
                      <w:pPr>
                        <w:pStyle w:val="Sansinterligne"/>
                        <w:jc w:val="center"/>
                        <w:rPr>
                          <w:rFonts w:ascii="Old English Text MT" w:hAnsi="Old English Text MT"/>
                          <w:lang w:val="en-US"/>
                        </w:rPr>
                      </w:pPr>
                      <w:r w:rsidRPr="00D53126">
                        <w:rPr>
                          <w:rFonts w:ascii="Old English Text MT" w:hAnsi="Old English Text MT"/>
                          <w:sz w:val="96"/>
                          <w:szCs w:val="72"/>
                          <w:lang w:val="en-US"/>
                        </w:rPr>
                        <w:t>Fallen Heroes</w:t>
                      </w:r>
                    </w:p>
                    <w:p w:rsidR="00147F43" w:rsidRPr="00D53126" w:rsidRDefault="00147F43" w:rsidP="00147F43">
                      <w:pPr>
                        <w:pStyle w:val="Sansinterligne"/>
                        <w:jc w:val="center"/>
                        <w:rPr>
                          <w:rFonts w:ascii="Old English Text MT" w:hAnsi="Old English Text MT"/>
                          <w:sz w:val="28"/>
                          <w:szCs w:val="28"/>
                          <w:lang w:val="en-US"/>
                        </w:rPr>
                      </w:pPr>
                      <w:r w:rsidRPr="00D53126">
                        <w:rPr>
                          <w:rFonts w:ascii="Old English Text MT" w:hAnsi="Old English Text MT"/>
                          <w:sz w:val="28"/>
                          <w:szCs w:val="28"/>
                          <w:lang w:val="en-US"/>
                        </w:rPr>
                        <w:t xml:space="preserve">                    </w:t>
                      </w:r>
                      <w:r w:rsidRPr="00D53126">
                        <w:rPr>
                          <w:rFonts w:ascii="Old English Text MT" w:hAnsi="Old English Text MT"/>
                          <w:sz w:val="36"/>
                          <w:szCs w:val="28"/>
                          <w:lang w:val="en-US"/>
                        </w:rPr>
                        <w:t>The Blood’s Revenge…</w:t>
                      </w:r>
                    </w:p>
                  </w:txbxContent>
                </v:textbox>
                <w10:wrap anchorx="margin"/>
              </v:shape>
            </w:pict>
          </mc:Fallback>
        </mc:AlternateContent>
      </w:r>
    </w:p>
    <w:p w:rsidR="00147F43" w:rsidRDefault="00147F43" w:rsidP="00147F43"/>
    <w:p w:rsidR="00147F43" w:rsidRDefault="00147F43" w:rsidP="00147F43"/>
    <w:p w:rsidR="00147F43" w:rsidRDefault="00147F43" w:rsidP="00147F43"/>
    <w:p w:rsidR="005B1052" w:rsidRDefault="005B1052" w:rsidP="005B1052">
      <w:pPr>
        <w:pStyle w:val="Titre1"/>
        <w:jc w:val="center"/>
      </w:pPr>
    </w:p>
    <w:p w:rsidR="00B064D6" w:rsidRDefault="00B064D6" w:rsidP="00CA36DC">
      <w:pPr>
        <w:pStyle w:val="Titre4"/>
        <w:jc w:val="center"/>
        <w:rPr>
          <w:i w:val="0"/>
          <w:sz w:val="40"/>
        </w:rPr>
      </w:pPr>
      <w:r w:rsidRPr="00CA36DC">
        <w:rPr>
          <w:i w:val="0"/>
          <w:sz w:val="40"/>
        </w:rPr>
        <w:t>Spécifications fonctionnelles</w:t>
      </w:r>
    </w:p>
    <w:p w:rsidR="00915EF2" w:rsidRDefault="00915EF2" w:rsidP="00915EF2"/>
    <w:p w:rsidR="00915EF2" w:rsidRPr="00915EF2" w:rsidRDefault="00915EF2" w:rsidP="00915EF2"/>
    <w:p w:rsidR="00915EF2" w:rsidRDefault="00915EF2" w:rsidP="00915EF2">
      <w:r>
        <w:t>Dans le cadre du projet du semestre 2, et de l’impératif du livrable 1, nous avons imaginé différents cas d’utilisation, pour lesquels nous avons effectué les diagrammes de séquences ainsi que les scénarios.</w:t>
      </w:r>
    </w:p>
    <w:p w:rsidR="009B0253" w:rsidRDefault="009B0253" w:rsidP="00915EF2"/>
    <w:p w:rsidR="009B0253" w:rsidRDefault="000B20FA" w:rsidP="00915EF2">
      <w:r w:rsidRPr="008A36FB">
        <w:rPr>
          <w:noProof/>
          <w:lang w:eastAsia="fr-FR"/>
        </w:rPr>
        <mc:AlternateContent>
          <mc:Choice Requires="wpg">
            <w:drawing>
              <wp:anchor distT="0" distB="0" distL="114300" distR="114300" simplePos="0" relativeHeight="251665408" behindDoc="0" locked="0" layoutInCell="1" allowOverlap="1" wp14:anchorId="03D52FFE" wp14:editId="249EC704">
                <wp:simplePos x="0" y="0"/>
                <wp:positionH relativeFrom="column">
                  <wp:posOffset>-66675</wp:posOffset>
                </wp:positionH>
                <wp:positionV relativeFrom="paragraph">
                  <wp:posOffset>212725</wp:posOffset>
                </wp:positionV>
                <wp:extent cx="6192520" cy="2379980"/>
                <wp:effectExtent l="0" t="0" r="0" b="1270"/>
                <wp:wrapNone/>
                <wp:docPr id="23" name="Groupe 6"/>
                <wp:cNvGraphicFramePr/>
                <a:graphic xmlns:a="http://schemas.openxmlformats.org/drawingml/2006/main">
                  <a:graphicData uri="http://schemas.microsoft.com/office/word/2010/wordprocessingGroup">
                    <wpg:wgp>
                      <wpg:cNvGrpSpPr/>
                      <wpg:grpSpPr>
                        <a:xfrm>
                          <a:off x="0" y="0"/>
                          <a:ext cx="6192520" cy="2379980"/>
                          <a:chOff x="0" y="0"/>
                          <a:chExt cx="6192688" cy="2379980"/>
                        </a:xfrm>
                      </wpg:grpSpPr>
                      <pic:pic xmlns:pic="http://schemas.openxmlformats.org/drawingml/2006/picture">
                        <pic:nvPicPr>
                          <pic:cNvPr id="24" name="Image 24" descr="G:\Rempart.jpg"/>
                          <pic:cNvPicPr/>
                        </pic:nvPicPr>
                        <pic:blipFill>
                          <a:blip r:embed="rId10">
                            <a:extLst>
                              <a:ext uri="{28A0092B-C50C-407E-A947-70E740481C1C}">
                                <a14:useLocalDpi xmlns:a14="http://schemas.microsoft.com/office/drawing/2010/main" val="0"/>
                              </a:ext>
                            </a:extLst>
                          </a:blip>
                          <a:srcRect/>
                          <a:stretch>
                            <a:fillRect/>
                          </a:stretch>
                        </pic:blipFill>
                        <pic:spPr bwMode="auto">
                          <a:xfrm>
                            <a:off x="2220280" y="0"/>
                            <a:ext cx="1707515" cy="2379980"/>
                          </a:xfrm>
                          <a:prstGeom prst="rect">
                            <a:avLst/>
                          </a:prstGeom>
                          <a:noFill/>
                          <a:ln>
                            <a:noFill/>
                          </a:ln>
                        </pic:spPr>
                      </pic:pic>
                      <pic:pic xmlns:pic="http://schemas.openxmlformats.org/drawingml/2006/picture">
                        <pic:nvPicPr>
                          <pic:cNvPr id="25" name="Image 25" descr="G:\Farfadet coutelier.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2379980"/>
                          </a:xfrm>
                          <a:prstGeom prst="rect">
                            <a:avLst/>
                          </a:prstGeom>
                          <a:noFill/>
                          <a:ln>
                            <a:noFill/>
                          </a:ln>
                        </pic:spPr>
                      </pic:pic>
                      <pic:pic xmlns:pic="http://schemas.openxmlformats.org/drawingml/2006/picture">
                        <pic:nvPicPr>
                          <pic:cNvPr id="26" name="Image 26" descr="G:\Elémentaire infernal.jpg"/>
                          <pic:cNvPicPr/>
                        </pic:nvPicPr>
                        <pic:blipFill>
                          <a:blip r:embed="rId12">
                            <a:extLst>
                              <a:ext uri="{28A0092B-C50C-407E-A947-70E740481C1C}">
                                <a14:useLocalDpi xmlns:a14="http://schemas.microsoft.com/office/drawing/2010/main" val="0"/>
                              </a:ext>
                            </a:extLst>
                          </a:blip>
                          <a:srcRect/>
                          <a:stretch>
                            <a:fillRect/>
                          </a:stretch>
                        </pic:blipFill>
                        <pic:spPr bwMode="auto">
                          <a:xfrm>
                            <a:off x="4438381" y="7095"/>
                            <a:ext cx="1754307" cy="2372885"/>
                          </a:xfrm>
                          <a:prstGeom prst="rect">
                            <a:avLst/>
                          </a:prstGeom>
                          <a:noFill/>
                          <a:ln>
                            <a:noFill/>
                          </a:ln>
                        </pic:spPr>
                      </pic:pic>
                    </wpg:wgp>
                  </a:graphicData>
                </a:graphic>
              </wp:anchor>
            </w:drawing>
          </mc:Choice>
          <mc:Fallback>
            <w:pict>
              <v:group id="Groupe 6" o:spid="_x0000_s1026" style="position:absolute;margin-left:-5.25pt;margin-top:16.75pt;width:487.6pt;height:187.4pt;z-index:251665408" coordsize="61926,23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bDPlkVKQAABSkAAAFQAAAGRycy9tZWRpYS9pbWFnZTMuanBlZ//Y/+AA&#10;EEpGSUYAAQEAAAEAAQAA/9sAQwAIBgYHBgUIBwcHCQkICgwUDQwLCwwZEhMPFB0aHx4dGhwcICQu&#10;JyAiLCMcHCg3KSwwMTQ0NB8nOT04MjwuMzQy/9sAQwEJCQkMCwwYDQ0YMiEcITIyMjIyMjIyMjIy&#10;MjIyMjIyMjIyMjIyMjIyMjIyMjIyMjIyMjIyMjIyMjIyMjIyMjIy/8AAEQgCCwF3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27" type="#_x0000_t75" style="position:absolute;left:22202;width:17075;height:23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lS3/EAAAA2wAAAA8AAABkcnMvZG93bnJldi54bWxEj91qAjEUhO8LfYdwCt7VrCLSbo1SCkXB&#10;C8nqAxw2Z390c7JNoq59+kYQejnMzDfMYjXYTlzIh9axgsk4A0FcOtNyreCw/359AxEissHOMSm4&#10;UYDV8vlpgblxV9Z0KWItEoRDjgqaGPtcylA2ZDGMXU+cvMp5izFJX0vj8ZrgtpPTLJtLiy2nhQZ7&#10;+mqoPBVnq+BHv2stdxO9L86zdVUd/S373So1ehk+P0BEGuJ/+NHeGAXTGdy/pB8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lS3/EAAAA2wAAAA8AAAAAAAAAAAAAAAAA&#10;nwIAAGRycy9kb3ducmV2LnhtbFBLBQYAAAAABAAEAPcAAACQAwAAAAA=&#10;">
                  <v:imagedata r:id="rId13" o:title="Rempart"/>
                </v:shape>
                <v:shape id="Image 25" o:spid="_x0000_s1028" type="#_x0000_t75" style="position:absolute;width:16649;height:23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hamXGAAAA2wAAAA8AAABkcnMvZG93bnJldi54bWxEj0FrwkAUhO+F/oflFbw1G4OtkrqKCIIV&#10;BLVV6e2RfU1Ss29Ddmuiv74rCD0OM/MNM552phJnalxpWUE/ikEQZ1aXnCv4/Fg8j0A4j6yxskwK&#10;LuRgOnl8GGOqbctbOu98LgKEXYoKCu/rVEqXFWTQRbYmDt63bQz6IJtc6gbbADeVTOL4VRosOSwU&#10;WNO8oOy0+zUKDqvTcf+1ee8ns+ug5Z/1ZViv5kr1nrrZGwhPnf8P39tLrSB5gduX8AP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mFqZcYAAADbAAAADwAAAAAAAAAAAAAA&#10;AACfAgAAZHJzL2Rvd25yZXYueG1sUEsFBgAAAAAEAAQA9wAAAJIDAAAAAA==&#10;">
                  <v:imagedata r:id="rId14" o:title="Farfadet coutelier"/>
                </v:shape>
                <v:shape id="Image 26" o:spid="_x0000_s1029" type="#_x0000_t75" style="position:absolute;left:44383;top:70;width:17543;height:23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LtGPDAAAA2wAAAA8AAABkcnMvZG93bnJldi54bWxEj81qwzAQhO+FvIPYQG6NbB9McaOEkh8o&#10;5JK6pefF2lpOrZWxVEd++6hQ6HGYmW+YzS7aXkw0+s6xgnydgSBunO64VfDxfnp8AuEDssbeMSmY&#10;ycNuu3jYYKXdjd9oqkMrEoR9hQpMCEMlpW8MWfRrNxAn78uNFkOSYyv1iLcEt70ssqyUFjtOCwYH&#10;2htqvusfq2B/PB+un1fj8tCW8TINXTzZWanVMr48gwgUw3/4r/2qFRQl/H5JP0B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Eu0Y8MAAADbAAAADwAAAAAAAAAAAAAAAACf&#10;AgAAZHJzL2Rvd25yZXYueG1sUEsFBgAAAAAEAAQA9wAAAI8DAAAAAA==&#10;">
                  <v:imagedata r:id="rId15" o:title="Elémentaire infernal"/>
                </v:shape>
              </v:group>
            </w:pict>
          </mc:Fallback>
        </mc:AlternateContent>
      </w:r>
    </w:p>
    <w:p w:rsidR="009B0253" w:rsidRDefault="009B0253" w:rsidP="00915EF2"/>
    <w:p w:rsidR="009B0253" w:rsidRDefault="009B0253" w:rsidP="00915EF2"/>
    <w:p w:rsidR="00915EF2" w:rsidRDefault="00915EF2"/>
    <w:p w:rsidR="00915EF2" w:rsidRDefault="00915EF2"/>
    <w:p w:rsidR="00915EF2" w:rsidRDefault="00915EF2"/>
    <w:p w:rsidR="00915EF2" w:rsidRDefault="00915EF2"/>
    <w:p w:rsidR="00915EF2" w:rsidRDefault="00915EF2"/>
    <w:p w:rsidR="00915EF2" w:rsidRDefault="00915EF2"/>
    <w:p w:rsidR="00915EF2" w:rsidRDefault="00915EF2"/>
    <w:p w:rsidR="00915EF2" w:rsidRDefault="00915EF2"/>
    <w:p w:rsidR="005B1052" w:rsidRDefault="00B064D6" w:rsidP="00915EF2">
      <w:pPr>
        <w:pStyle w:val="Titre1"/>
      </w:pPr>
      <w:r>
        <w:lastRenderedPageBreak/>
        <w:t>Diagramme des use case</w:t>
      </w:r>
      <w:r w:rsidR="006A524E">
        <w:t>s</w:t>
      </w:r>
      <w:r>
        <w:t xml:space="preserve"> et documentation</w:t>
      </w:r>
    </w:p>
    <w:p w:rsidR="002E4C0A" w:rsidRDefault="002E4C0A" w:rsidP="002E4C0A">
      <w:pPr>
        <w:pStyle w:val="Sansinterligne"/>
      </w:pPr>
    </w:p>
    <w:p w:rsidR="00B064D6" w:rsidRDefault="000051AD" w:rsidP="00B064D6">
      <w:pPr>
        <w:pStyle w:val="Titre2"/>
      </w:pPr>
      <w:r>
        <w:t>Diagramme des cas d’utilisation</w:t>
      </w:r>
      <w:r w:rsidR="00B064D6">
        <w:t>:</w:t>
      </w:r>
    </w:p>
    <w:p w:rsidR="00915EF2" w:rsidRPr="00915EF2" w:rsidRDefault="00915EF2" w:rsidP="00915EF2"/>
    <w:p w:rsidR="00915EF2" w:rsidRPr="00915EF2" w:rsidRDefault="00915EF2" w:rsidP="00915EF2">
      <w:r>
        <w:t xml:space="preserve">L’utilisateur de notre application débutera par la sélection d’une option parmi plusieurs proposées. En effet ce dernier pourra consulter les cartes du </w:t>
      </w:r>
      <w:r>
        <w:rPr>
          <w:rStyle w:val="object"/>
        </w:rPr>
        <w:t>jeu</w:t>
      </w:r>
      <w:r>
        <w:t>, ou lancer un duel. Dès lors qu’il lance cette option, le système prend en charge la gestion d’un duel, le joueur joue alors une partie contre l’ordinateur.</w:t>
      </w:r>
    </w:p>
    <w:p w:rsidR="009D426D" w:rsidRPr="009D426D" w:rsidRDefault="009D426D" w:rsidP="009D426D"/>
    <w:p w:rsidR="005B1052" w:rsidRPr="005B1052" w:rsidRDefault="00D73291" w:rsidP="00D52B8D">
      <w:pPr>
        <w:pStyle w:val="Sansinterligne"/>
      </w:pPr>
      <w:r>
        <w:rPr>
          <w:noProof/>
          <w:lang w:eastAsia="fr-FR"/>
        </w:rPr>
        <w:drawing>
          <wp:inline distT="0" distB="0" distL="0" distR="0">
            <wp:extent cx="5443268" cy="395225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cas.png"/>
                    <pic:cNvPicPr/>
                  </pic:nvPicPr>
                  <pic:blipFill>
                    <a:blip r:embed="rId16">
                      <a:extLst>
                        <a:ext uri="{28A0092B-C50C-407E-A947-70E740481C1C}">
                          <a14:useLocalDpi xmlns:a14="http://schemas.microsoft.com/office/drawing/2010/main" val="0"/>
                        </a:ext>
                      </a:extLst>
                    </a:blip>
                    <a:stretch>
                      <a:fillRect/>
                    </a:stretch>
                  </pic:blipFill>
                  <pic:spPr>
                    <a:xfrm>
                      <a:off x="0" y="0"/>
                      <a:ext cx="5450430" cy="3957450"/>
                    </a:xfrm>
                    <a:prstGeom prst="rect">
                      <a:avLst/>
                    </a:prstGeom>
                  </pic:spPr>
                </pic:pic>
              </a:graphicData>
            </a:graphic>
          </wp:inline>
        </w:drawing>
      </w:r>
    </w:p>
    <w:p w:rsidR="005B1052" w:rsidRDefault="005B1052" w:rsidP="0033073F"/>
    <w:p w:rsidR="00915EF2" w:rsidRDefault="00915EF2">
      <w:pPr>
        <w:rPr>
          <w:rFonts w:asciiTheme="majorHAnsi" w:eastAsiaTheme="majorEastAsia" w:hAnsiTheme="majorHAnsi" w:cstheme="majorBidi"/>
          <w:b/>
          <w:bCs/>
          <w:color w:val="4F81BD" w:themeColor="accent1"/>
          <w:sz w:val="26"/>
          <w:szCs w:val="26"/>
        </w:rPr>
      </w:pPr>
      <w:r>
        <w:br w:type="page"/>
      </w:r>
    </w:p>
    <w:p w:rsidR="001B296F" w:rsidRDefault="001B296F" w:rsidP="00125F32">
      <w:pPr>
        <w:pStyle w:val="Titre2"/>
      </w:pPr>
    </w:p>
    <w:p w:rsidR="005B1052" w:rsidRPr="005B1052" w:rsidRDefault="00510A9E" w:rsidP="00125F32">
      <w:pPr>
        <w:pStyle w:val="Titre2"/>
      </w:pPr>
      <w:r>
        <w:t>Documentation :</w:t>
      </w:r>
    </w:p>
    <w:p w:rsidR="00510A9E" w:rsidRDefault="000051AD" w:rsidP="005B1052">
      <w:pPr>
        <w:pStyle w:val="Sous-titre"/>
      </w:pPr>
      <w:r>
        <w:t>M</w:t>
      </w:r>
      <w:r w:rsidR="00510A9E">
        <w:t xml:space="preserve">enu principal </w:t>
      </w:r>
    </w:p>
    <w:p w:rsidR="00F75C03" w:rsidRPr="00F75C03" w:rsidRDefault="00F75C03" w:rsidP="00F75C03">
      <w:pPr>
        <w:pStyle w:val="Sansinterligne"/>
      </w:pPr>
    </w:p>
    <w:p w:rsidR="00510A9E" w:rsidRDefault="00510A9E" w:rsidP="005D5BB3">
      <w:pPr>
        <w:pStyle w:val="Paragraphedeliste"/>
        <w:numPr>
          <w:ilvl w:val="0"/>
          <w:numId w:val="1"/>
        </w:numPr>
        <w:jc w:val="both"/>
      </w:pPr>
      <w:r w:rsidRPr="005B1052">
        <w:rPr>
          <w:b/>
        </w:rPr>
        <w:t>Début :</w:t>
      </w:r>
      <w:r>
        <w:t xml:space="preserve"> </w:t>
      </w:r>
      <w:r w:rsidR="002E4C0A">
        <w:t>l’utilisateur lance</w:t>
      </w:r>
      <w:r>
        <w:t xml:space="preserve"> l’application</w:t>
      </w:r>
      <w:r w:rsidR="002E4C0A">
        <w:t>.</w:t>
      </w:r>
    </w:p>
    <w:p w:rsidR="00510A9E" w:rsidRDefault="00510A9E" w:rsidP="005D5BB3">
      <w:pPr>
        <w:pStyle w:val="Paragraphedeliste"/>
        <w:numPr>
          <w:ilvl w:val="0"/>
          <w:numId w:val="1"/>
        </w:numPr>
        <w:jc w:val="both"/>
      </w:pPr>
      <w:r w:rsidRPr="005B1052">
        <w:rPr>
          <w:b/>
        </w:rPr>
        <w:t>Fin :</w:t>
      </w:r>
      <w:r>
        <w:t xml:space="preserve"> </w:t>
      </w:r>
      <w:r w:rsidR="001837B1">
        <w:t>u</w:t>
      </w:r>
      <w:r>
        <w:t>ne possibilité a été sélectionnée</w:t>
      </w:r>
      <w:r w:rsidR="002E4C0A">
        <w:t>.</w:t>
      </w:r>
    </w:p>
    <w:p w:rsidR="00510A9E" w:rsidRDefault="00510A9E" w:rsidP="005D5BB3">
      <w:pPr>
        <w:pStyle w:val="Paragraphedeliste"/>
        <w:numPr>
          <w:ilvl w:val="0"/>
          <w:numId w:val="1"/>
        </w:numPr>
        <w:jc w:val="both"/>
      </w:pPr>
      <w:r w:rsidRPr="005B1052">
        <w:rPr>
          <w:b/>
        </w:rPr>
        <w:t>Scénario :</w:t>
      </w:r>
      <w:r>
        <w:t xml:space="preserve"> </w:t>
      </w:r>
      <w:r w:rsidR="001837B1">
        <w:t>l</w:t>
      </w:r>
      <w:r>
        <w:t xml:space="preserve">’utilisateur démarre l’application, il arrive sur la page du menu principal. </w:t>
      </w:r>
      <w:r w:rsidR="002E4C0A">
        <w:t>L’application lui propose cinq</w:t>
      </w:r>
      <w:r>
        <w:t xml:space="preserve"> choix qui sont : jouer </w:t>
      </w:r>
      <w:r w:rsidR="00FD38DD">
        <w:t>partie, cartes</w:t>
      </w:r>
      <w:r w:rsidR="000C1E91">
        <w:t>,</w:t>
      </w:r>
      <w:r>
        <w:t xml:space="preserve"> règles, crédits, </w:t>
      </w:r>
      <w:r w:rsidR="00A2234F">
        <w:t>quitter</w:t>
      </w:r>
      <w:r>
        <w:t>.</w:t>
      </w:r>
    </w:p>
    <w:p w:rsidR="00510A9E" w:rsidRDefault="00510A9E" w:rsidP="005D5BB3">
      <w:pPr>
        <w:pStyle w:val="Paragraphedeliste"/>
        <w:jc w:val="both"/>
      </w:pPr>
      <w:r>
        <w:t>S’il sélectionne jouer une partie</w:t>
      </w:r>
      <w:r w:rsidR="005D21BB">
        <w:t>, il va rentrer dans un duel. Quitter ferme l’application. Les règles et les crédits affichent des pages textes correspondantes.</w:t>
      </w:r>
      <w:r w:rsidR="000C1E91">
        <w:t> « Cartes » permet de visualiser les cartes du j</w:t>
      </w:r>
      <w:r w:rsidR="00A96D2F">
        <w:t>eu.</w:t>
      </w:r>
    </w:p>
    <w:p w:rsidR="00A53277" w:rsidRDefault="00A53277" w:rsidP="00510A9E">
      <w:pPr>
        <w:pStyle w:val="Paragraphedeliste"/>
      </w:pPr>
    </w:p>
    <w:p w:rsidR="00A53277" w:rsidRDefault="00D73291" w:rsidP="00D52B8D">
      <w:pPr>
        <w:pStyle w:val="Paragraphedeliste"/>
      </w:pPr>
      <w:r>
        <w:rPr>
          <w:noProof/>
          <w:lang w:eastAsia="fr-FR"/>
        </w:rPr>
        <w:drawing>
          <wp:inline distT="0" distB="0" distL="0" distR="0">
            <wp:extent cx="4419600" cy="5743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rincipalSéquence.png"/>
                    <pic:cNvPicPr/>
                  </pic:nvPicPr>
                  <pic:blipFill>
                    <a:blip r:embed="rId17">
                      <a:extLst>
                        <a:ext uri="{28A0092B-C50C-407E-A947-70E740481C1C}">
                          <a14:useLocalDpi xmlns:a14="http://schemas.microsoft.com/office/drawing/2010/main" val="0"/>
                        </a:ext>
                      </a:extLst>
                    </a:blip>
                    <a:stretch>
                      <a:fillRect/>
                    </a:stretch>
                  </pic:blipFill>
                  <pic:spPr>
                    <a:xfrm>
                      <a:off x="0" y="0"/>
                      <a:ext cx="4419600" cy="5743575"/>
                    </a:xfrm>
                    <a:prstGeom prst="rect">
                      <a:avLst/>
                    </a:prstGeom>
                  </pic:spPr>
                </pic:pic>
              </a:graphicData>
            </a:graphic>
          </wp:inline>
        </w:drawing>
      </w:r>
    </w:p>
    <w:p w:rsidR="002D2C8C" w:rsidRDefault="002D2C8C" w:rsidP="00510A9E">
      <w:pPr>
        <w:pStyle w:val="Paragraphedeliste"/>
      </w:pPr>
    </w:p>
    <w:p w:rsidR="0033073F" w:rsidRDefault="0033073F" w:rsidP="004332DE">
      <w:pPr>
        <w:pStyle w:val="Paragraphedeliste"/>
        <w:jc w:val="center"/>
      </w:pPr>
    </w:p>
    <w:p w:rsidR="00C052B6" w:rsidRDefault="00C60640" w:rsidP="00C052B6">
      <w:pPr>
        <w:pStyle w:val="Sous-titre"/>
      </w:pPr>
      <w:r>
        <w:lastRenderedPageBreak/>
        <w:t>Consulter Cartes</w:t>
      </w:r>
    </w:p>
    <w:p w:rsidR="00C052B6" w:rsidRPr="00F75C03" w:rsidRDefault="00C052B6" w:rsidP="00C052B6">
      <w:pPr>
        <w:pStyle w:val="Sansinterligne"/>
      </w:pPr>
    </w:p>
    <w:p w:rsidR="00C052B6" w:rsidRDefault="00C052B6" w:rsidP="00C052B6">
      <w:pPr>
        <w:pStyle w:val="Paragraphedeliste"/>
        <w:numPr>
          <w:ilvl w:val="0"/>
          <w:numId w:val="1"/>
        </w:numPr>
        <w:jc w:val="both"/>
      </w:pPr>
      <w:r w:rsidRPr="005B1052">
        <w:rPr>
          <w:b/>
        </w:rPr>
        <w:t>Début</w:t>
      </w:r>
      <w:r w:rsidRPr="00F75C03">
        <w:rPr>
          <w:b/>
        </w:rPr>
        <w:t> :</w:t>
      </w:r>
      <w:r>
        <w:t xml:space="preserve"> Le joueur sélectionne « Cartes » dans le menu principal.</w:t>
      </w:r>
    </w:p>
    <w:p w:rsidR="00C052B6" w:rsidRDefault="00C052B6" w:rsidP="00C052B6">
      <w:pPr>
        <w:pStyle w:val="Paragraphedeliste"/>
        <w:numPr>
          <w:ilvl w:val="0"/>
          <w:numId w:val="1"/>
        </w:numPr>
        <w:jc w:val="both"/>
      </w:pPr>
      <w:r w:rsidRPr="005B1052">
        <w:rPr>
          <w:b/>
        </w:rPr>
        <w:t>Fin :</w:t>
      </w:r>
      <w:r>
        <w:t xml:space="preserve"> Il revient au menu principal.</w:t>
      </w:r>
    </w:p>
    <w:p w:rsidR="00C052B6" w:rsidRDefault="00C052B6" w:rsidP="00C052B6">
      <w:pPr>
        <w:pStyle w:val="Paragraphedeliste"/>
        <w:numPr>
          <w:ilvl w:val="0"/>
          <w:numId w:val="1"/>
        </w:numPr>
        <w:jc w:val="both"/>
      </w:pPr>
      <w:r w:rsidRPr="005B1052">
        <w:rPr>
          <w:b/>
        </w:rPr>
        <w:t>Paramètres :</w:t>
      </w:r>
      <w:r>
        <w:t xml:space="preserve"> Cartes, classes.</w:t>
      </w:r>
    </w:p>
    <w:p w:rsidR="00C052B6" w:rsidRDefault="00C052B6" w:rsidP="00C052B6">
      <w:pPr>
        <w:pStyle w:val="Paragraphedeliste"/>
        <w:numPr>
          <w:ilvl w:val="0"/>
          <w:numId w:val="1"/>
        </w:numPr>
        <w:jc w:val="both"/>
      </w:pPr>
      <w:r w:rsidRPr="00F75C03">
        <w:rPr>
          <w:b/>
        </w:rPr>
        <w:t>Scénario</w:t>
      </w:r>
      <w:r>
        <w:t xml:space="preserve"> : L’utilisateur veut consulter les cartes implantées dans le jeu et leur description. </w:t>
      </w:r>
    </w:p>
    <w:p w:rsidR="00C052B6" w:rsidRDefault="00C052B6" w:rsidP="00C052B6">
      <w:pPr>
        <w:pStyle w:val="Paragraphedeliste"/>
        <w:jc w:val="both"/>
      </w:pPr>
      <w:r>
        <w:t>Toutes les cartes sont présentes et l’utilisateur pourra les classer et les rechercher selon des catégories (classe / type de carte / ordre alphabétique). Possibilité de sélectionner une carte en particulier et la visualiser en grand. Il peut ensuite retourner dans le menu principal.</w:t>
      </w:r>
    </w:p>
    <w:p w:rsidR="00C052B6" w:rsidRDefault="00D73291" w:rsidP="00D52B8D">
      <w:pPr>
        <w:jc w:val="center"/>
      </w:pPr>
      <w:bookmarkStart w:id="0" w:name="_GoBack"/>
      <w:r>
        <w:rPr>
          <w:noProof/>
          <w:lang w:eastAsia="fr-FR"/>
        </w:rPr>
        <w:drawing>
          <wp:inline distT="0" distB="0" distL="0" distR="0">
            <wp:extent cx="5696986" cy="3554083"/>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erCarteSéquence.png"/>
                    <pic:cNvPicPr/>
                  </pic:nvPicPr>
                  <pic:blipFill>
                    <a:blip r:embed="rId18">
                      <a:extLst>
                        <a:ext uri="{28A0092B-C50C-407E-A947-70E740481C1C}">
                          <a14:useLocalDpi xmlns:a14="http://schemas.microsoft.com/office/drawing/2010/main" val="0"/>
                        </a:ext>
                      </a:extLst>
                    </a:blip>
                    <a:stretch>
                      <a:fillRect/>
                    </a:stretch>
                  </pic:blipFill>
                  <pic:spPr>
                    <a:xfrm>
                      <a:off x="0" y="0"/>
                      <a:ext cx="5703315" cy="3558032"/>
                    </a:xfrm>
                    <a:prstGeom prst="rect">
                      <a:avLst/>
                    </a:prstGeom>
                  </pic:spPr>
                </pic:pic>
              </a:graphicData>
            </a:graphic>
          </wp:inline>
        </w:drawing>
      </w:r>
      <w:bookmarkEnd w:id="0"/>
    </w:p>
    <w:p w:rsidR="00C052B6" w:rsidRDefault="00C052B6" w:rsidP="00C052B6">
      <w:pPr>
        <w:pStyle w:val="Sansinterligne"/>
        <w:jc w:val="center"/>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C052B6" w:rsidRDefault="00C052B6" w:rsidP="00C052B6">
      <w:pPr>
        <w:pStyle w:val="Sansinterligne"/>
      </w:pPr>
    </w:p>
    <w:p w:rsidR="0033073F" w:rsidRDefault="0033073F" w:rsidP="002E4C0A"/>
    <w:p w:rsidR="005B1052" w:rsidRDefault="009C3ADC" w:rsidP="00F75C03">
      <w:pPr>
        <w:pStyle w:val="Sous-titre"/>
      </w:pPr>
      <w:r>
        <w:t>Gestion</w:t>
      </w:r>
      <w:r w:rsidR="00A96D2F">
        <w:t xml:space="preserve"> d’un duel</w:t>
      </w:r>
      <w:r w:rsidR="000927BE">
        <w:t> :</w:t>
      </w:r>
    </w:p>
    <w:p w:rsidR="00F75C03" w:rsidRPr="00F75C03" w:rsidRDefault="00F75C03" w:rsidP="00F75C03">
      <w:pPr>
        <w:pStyle w:val="Sansinterligne"/>
      </w:pPr>
    </w:p>
    <w:p w:rsidR="000927BE" w:rsidRDefault="000927BE" w:rsidP="005D5BB3">
      <w:pPr>
        <w:pStyle w:val="Paragraphedeliste"/>
        <w:numPr>
          <w:ilvl w:val="0"/>
          <w:numId w:val="1"/>
        </w:numPr>
        <w:jc w:val="both"/>
      </w:pPr>
      <w:r w:rsidRPr="005B1052">
        <w:rPr>
          <w:b/>
        </w:rPr>
        <w:t>Début</w:t>
      </w:r>
      <w:r>
        <w:t> : le joueur a choisi de lancer une partie</w:t>
      </w:r>
      <w:r w:rsidR="002E4C0A">
        <w:t>.</w:t>
      </w:r>
    </w:p>
    <w:p w:rsidR="000927BE" w:rsidRDefault="000927BE" w:rsidP="005D5BB3">
      <w:pPr>
        <w:pStyle w:val="Paragraphedeliste"/>
        <w:numPr>
          <w:ilvl w:val="0"/>
          <w:numId w:val="1"/>
        </w:numPr>
        <w:jc w:val="both"/>
      </w:pPr>
      <w:r w:rsidRPr="005B1052">
        <w:rPr>
          <w:b/>
        </w:rPr>
        <w:lastRenderedPageBreak/>
        <w:t>Fin</w:t>
      </w:r>
      <w:r>
        <w:t xml:space="preserve"> : </w:t>
      </w:r>
      <w:r w:rsidR="00A96D2F">
        <w:t>Paramètres définis et les joueurs sont prêt à jouer</w:t>
      </w:r>
    </w:p>
    <w:p w:rsidR="000927BE" w:rsidRDefault="000927BE" w:rsidP="005D5BB3">
      <w:pPr>
        <w:pStyle w:val="Paragraphedeliste"/>
        <w:numPr>
          <w:ilvl w:val="0"/>
          <w:numId w:val="1"/>
        </w:numPr>
        <w:jc w:val="both"/>
      </w:pPr>
      <w:r w:rsidRPr="005B1052">
        <w:rPr>
          <w:b/>
        </w:rPr>
        <w:t>Paramètres</w:t>
      </w:r>
      <w:r>
        <w:t> : nom du joueur, classe choisie</w:t>
      </w:r>
      <w:r w:rsidR="002E4C0A">
        <w:t>.</w:t>
      </w:r>
    </w:p>
    <w:p w:rsidR="000927BE" w:rsidRDefault="000927BE" w:rsidP="005D5BB3">
      <w:pPr>
        <w:pStyle w:val="Paragraphedeliste"/>
        <w:numPr>
          <w:ilvl w:val="0"/>
          <w:numId w:val="1"/>
        </w:numPr>
        <w:jc w:val="both"/>
      </w:pPr>
      <w:r w:rsidRPr="005B1052">
        <w:rPr>
          <w:b/>
        </w:rPr>
        <w:t>Scénario</w:t>
      </w:r>
      <w:r>
        <w:t> : le joueur a cliqué sur jouer partie. Le système va lui proposer de rentrer son pseudonyme puis de choisir une classe qui va influencer le contenu du jeu. Le joueur peut enfin lancer le duel</w:t>
      </w:r>
      <w:r w:rsidR="002E4C0A">
        <w:t>.</w:t>
      </w:r>
      <w:r w:rsidR="00A96D2F">
        <w:t xml:space="preserve"> On passe ensuite dans un mode jeu, avec l’environnement du duel et l’initialisation : </w:t>
      </w:r>
      <w:proofErr w:type="spellStart"/>
      <w:r w:rsidR="00A96D2F">
        <w:t>decks</w:t>
      </w:r>
      <w:proofErr w:type="spellEnd"/>
      <w:r w:rsidR="00A96D2F">
        <w:t xml:space="preserve"> et cartes distribuées. Les tours des joueurs peuvent commencer.</w:t>
      </w:r>
    </w:p>
    <w:p w:rsidR="000927BE" w:rsidRDefault="000927BE" w:rsidP="005D5BB3">
      <w:pPr>
        <w:pStyle w:val="Paragraphedeliste"/>
        <w:numPr>
          <w:ilvl w:val="0"/>
          <w:numId w:val="1"/>
        </w:numPr>
        <w:jc w:val="both"/>
      </w:pPr>
      <w:r w:rsidRPr="005B1052">
        <w:rPr>
          <w:b/>
        </w:rPr>
        <w:t>Exception</w:t>
      </w:r>
      <w:r>
        <w:t> : possibilité de revenir au menu ou de quitter l’application.</w:t>
      </w:r>
    </w:p>
    <w:p w:rsidR="002D7488" w:rsidRDefault="002D7488" w:rsidP="002D7488">
      <w:pPr>
        <w:pStyle w:val="Paragraphedeliste"/>
        <w:jc w:val="both"/>
        <w:rPr>
          <w:b/>
        </w:rPr>
      </w:pPr>
    </w:p>
    <w:p w:rsidR="00C60640" w:rsidRDefault="00D73291" w:rsidP="002D7488">
      <w:pPr>
        <w:pStyle w:val="Paragraphedeliste"/>
        <w:jc w:val="both"/>
        <w:rPr>
          <w:b/>
        </w:rPr>
      </w:pPr>
      <w:r>
        <w:rPr>
          <w:b/>
          <w:noProof/>
          <w:lang w:eastAsia="fr-FR"/>
        </w:rPr>
        <w:drawing>
          <wp:inline distT="0" distB="0" distL="0" distR="0">
            <wp:extent cx="5760720" cy="71869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duJeuSéquen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7186930"/>
                    </a:xfrm>
                    <a:prstGeom prst="rect">
                      <a:avLst/>
                    </a:prstGeom>
                  </pic:spPr>
                </pic:pic>
              </a:graphicData>
            </a:graphic>
          </wp:inline>
        </w:drawing>
      </w:r>
    </w:p>
    <w:p w:rsidR="002D7488" w:rsidRDefault="002D7488" w:rsidP="002D7488">
      <w:pPr>
        <w:pStyle w:val="Paragraphedeliste"/>
        <w:jc w:val="both"/>
      </w:pPr>
    </w:p>
    <w:p w:rsidR="000B20FA" w:rsidRDefault="000B20FA" w:rsidP="002D7488">
      <w:pPr>
        <w:pStyle w:val="Paragraphedeliste"/>
        <w:jc w:val="both"/>
      </w:pPr>
    </w:p>
    <w:p w:rsidR="000B20FA" w:rsidRDefault="000B20FA" w:rsidP="002D7488">
      <w:pPr>
        <w:pStyle w:val="Paragraphedeliste"/>
        <w:jc w:val="both"/>
      </w:pPr>
    </w:p>
    <w:p w:rsidR="000B20FA" w:rsidRDefault="000B20FA" w:rsidP="002D7488">
      <w:pPr>
        <w:pStyle w:val="Paragraphedeliste"/>
        <w:jc w:val="both"/>
      </w:pPr>
    </w:p>
    <w:p w:rsidR="001837B1" w:rsidRDefault="008E1E05" w:rsidP="005B1052">
      <w:pPr>
        <w:pStyle w:val="Sous-titre"/>
      </w:pPr>
      <w:r>
        <w:t>G</w:t>
      </w:r>
      <w:r w:rsidR="001837B1">
        <w:t>estion d’un tour </w:t>
      </w:r>
      <w:r w:rsidR="001F595D">
        <w:t xml:space="preserve">manuel </w:t>
      </w:r>
      <w:r w:rsidR="001837B1">
        <w:t>:</w:t>
      </w:r>
    </w:p>
    <w:p w:rsidR="001837B1" w:rsidRDefault="001837B1" w:rsidP="005B1052">
      <w:pPr>
        <w:pStyle w:val="Paragraphedeliste"/>
        <w:numPr>
          <w:ilvl w:val="0"/>
          <w:numId w:val="1"/>
        </w:numPr>
        <w:jc w:val="both"/>
      </w:pPr>
      <w:r w:rsidRPr="005B1052">
        <w:rPr>
          <w:b/>
        </w:rPr>
        <w:t>Début</w:t>
      </w:r>
      <w:r>
        <w:t xml:space="preserve"> : </w:t>
      </w:r>
      <w:r w:rsidR="001F595D">
        <w:t>fin du tour automatique</w:t>
      </w:r>
      <w:r w:rsidR="008D0F8F">
        <w:t xml:space="preserve"> ou fin de l’initialisation (1er tour)</w:t>
      </w:r>
    </w:p>
    <w:p w:rsidR="001837B1" w:rsidRDefault="001837B1" w:rsidP="005B1052">
      <w:pPr>
        <w:pStyle w:val="Paragraphedeliste"/>
        <w:numPr>
          <w:ilvl w:val="0"/>
          <w:numId w:val="1"/>
        </w:numPr>
        <w:jc w:val="both"/>
      </w:pPr>
      <w:r w:rsidRPr="005B1052">
        <w:rPr>
          <w:b/>
        </w:rPr>
        <w:t>Fin</w:t>
      </w:r>
      <w:r>
        <w:t xml:space="preserve"> : </w:t>
      </w:r>
      <w:r w:rsidR="00A2787A">
        <w:t>le joueur a cliqué sur fin du tour</w:t>
      </w:r>
      <w:r w:rsidR="00941C4E">
        <w:t>, ou un joueur est mort</w:t>
      </w:r>
      <w:r w:rsidR="002E4C0A">
        <w:t>.</w:t>
      </w:r>
    </w:p>
    <w:p w:rsidR="00A2787A" w:rsidRDefault="00A2787A" w:rsidP="005B1052">
      <w:pPr>
        <w:pStyle w:val="Paragraphedeliste"/>
        <w:numPr>
          <w:ilvl w:val="0"/>
          <w:numId w:val="1"/>
        </w:numPr>
        <w:jc w:val="both"/>
      </w:pPr>
      <w:r w:rsidRPr="005B1052">
        <w:rPr>
          <w:b/>
        </w:rPr>
        <w:t>Paramètres</w:t>
      </w:r>
      <w:r>
        <w:t xml:space="preserve"> : </w:t>
      </w:r>
      <w:r w:rsidR="00E879DE">
        <w:t>classe personnage, cartes, points de vie et de mana, énergie</w:t>
      </w:r>
      <w:r w:rsidR="00075FF2">
        <w:t>.</w:t>
      </w:r>
    </w:p>
    <w:p w:rsidR="00941C4E" w:rsidRDefault="00E879DE" w:rsidP="005B1052">
      <w:pPr>
        <w:pStyle w:val="Paragraphedeliste"/>
        <w:numPr>
          <w:ilvl w:val="0"/>
          <w:numId w:val="1"/>
        </w:numPr>
        <w:jc w:val="both"/>
      </w:pPr>
      <w:r w:rsidRPr="005B1052">
        <w:rPr>
          <w:b/>
        </w:rPr>
        <w:t>Scénario</w:t>
      </w:r>
      <w:r>
        <w:t xml:space="preserve"> : </w:t>
      </w:r>
    </w:p>
    <w:p w:rsidR="00435D8E" w:rsidRDefault="00435D8E" w:rsidP="005B1052">
      <w:pPr>
        <w:pStyle w:val="Paragraphedeliste"/>
        <w:jc w:val="both"/>
      </w:pPr>
      <w:r>
        <w:t>Incrémentation du mana : +1/+2/+3</w:t>
      </w:r>
      <w:r w:rsidR="00075FF2">
        <w:t>.</w:t>
      </w:r>
    </w:p>
    <w:p w:rsidR="00435D8E" w:rsidRDefault="00435D8E" w:rsidP="00C616F2">
      <w:pPr>
        <w:pStyle w:val="Paragraphedeliste"/>
        <w:tabs>
          <w:tab w:val="left" w:pos="8223"/>
        </w:tabs>
        <w:jc w:val="both"/>
      </w:pPr>
      <w:r>
        <w:t>Pioche une carte</w:t>
      </w:r>
      <w:r w:rsidR="008D792D">
        <w:t xml:space="preserve"> (</w:t>
      </w:r>
      <w:r w:rsidR="009D426D">
        <w:t>va dans la main du joueur)</w:t>
      </w:r>
      <w:r w:rsidR="00C616F2">
        <w:tab/>
      </w:r>
    </w:p>
    <w:p w:rsidR="00435D8E" w:rsidRDefault="00435D8E" w:rsidP="005B1052">
      <w:pPr>
        <w:pStyle w:val="Paragraphedeliste"/>
        <w:jc w:val="both"/>
      </w:pPr>
      <w:r>
        <w:t>Invocations du tour n-1 sont maintenant opérationnelles</w:t>
      </w:r>
      <w:r w:rsidR="00075FF2">
        <w:t>.</w:t>
      </w:r>
    </w:p>
    <w:p w:rsidR="008D792D" w:rsidRDefault="008D792D" w:rsidP="005B1052">
      <w:pPr>
        <w:pStyle w:val="Paragraphedeliste"/>
        <w:jc w:val="both"/>
      </w:pPr>
      <w:r>
        <w:t>Tant que des actions sont réalisables par le joueur elles lui sont proposées.</w:t>
      </w:r>
    </w:p>
    <w:p w:rsidR="00435D8E" w:rsidRDefault="00435D8E" w:rsidP="005B1052">
      <w:pPr>
        <w:pStyle w:val="Paragraphedeliste"/>
        <w:jc w:val="both"/>
      </w:pPr>
      <w:r>
        <w:t>Le joueur peut effectuer des actions</w:t>
      </w:r>
      <w:r w:rsidR="00075FF2">
        <w:t xml:space="preserve"> : </w:t>
      </w:r>
      <w:r w:rsidR="00941C4E">
        <w:t>poser</w:t>
      </w:r>
      <w:r>
        <w:t xml:space="preserve"> </w:t>
      </w:r>
      <w:r w:rsidR="00941C4E">
        <w:t>carte,</w:t>
      </w:r>
      <w:r>
        <w:t xml:space="preserve"> engager </w:t>
      </w:r>
      <w:r w:rsidR="00075FF2">
        <w:t>phase de combat avec invocation.</w:t>
      </w:r>
    </w:p>
    <w:p w:rsidR="00435D8E" w:rsidRDefault="00435D8E" w:rsidP="005B1052">
      <w:pPr>
        <w:pStyle w:val="Paragraphedeliste"/>
        <w:jc w:val="both"/>
      </w:pPr>
      <w:r>
        <w:t>Après chaque action vérifier les points de vie de chaque joueur</w:t>
      </w:r>
      <w:r w:rsidR="00075FF2">
        <w:t>.</w:t>
      </w:r>
    </w:p>
    <w:p w:rsidR="008D0F8F" w:rsidRDefault="00435D8E" w:rsidP="008D0F8F">
      <w:pPr>
        <w:pStyle w:val="Paragraphedeliste"/>
        <w:jc w:val="both"/>
      </w:pPr>
      <w:r>
        <w:t xml:space="preserve">Si un joueur a ses points de vie = </w:t>
      </w:r>
      <w:r w:rsidR="005D5BB3">
        <w:t>0,</w:t>
      </w:r>
      <w:r>
        <w:t xml:space="preserve"> </w:t>
      </w:r>
      <w:r w:rsidR="008D0F8F">
        <w:t xml:space="preserve">la partie est terminée </w:t>
      </w:r>
      <w:r w:rsidR="008D0F8F">
        <w:sym w:font="Wingdings" w:char="F0E0"/>
      </w:r>
      <w:r w:rsidR="00660392">
        <w:t xml:space="preserve"> fin de partie ; sinon passer au tour Automatique n</w:t>
      </w:r>
    </w:p>
    <w:p w:rsidR="00E879DE" w:rsidRDefault="00E879DE" w:rsidP="008D792D">
      <w:pPr>
        <w:pStyle w:val="Paragraphedeliste"/>
        <w:numPr>
          <w:ilvl w:val="0"/>
          <w:numId w:val="1"/>
        </w:numPr>
        <w:jc w:val="both"/>
      </w:pPr>
      <w:r w:rsidRPr="005B1052">
        <w:rPr>
          <w:b/>
        </w:rPr>
        <w:t>Exceptions</w:t>
      </w:r>
      <w:r>
        <w:t> : possibilité d’abandonner la partie ou de quitter l’application.</w:t>
      </w:r>
    </w:p>
    <w:p w:rsidR="007E5905" w:rsidRDefault="007E5905" w:rsidP="005B1052">
      <w:pPr>
        <w:pStyle w:val="Paragraphedeliste"/>
        <w:jc w:val="both"/>
      </w:pPr>
    </w:p>
    <w:p w:rsidR="008E1E05" w:rsidRDefault="007505F0" w:rsidP="005B1052">
      <w:pPr>
        <w:pStyle w:val="Paragraphedeliste"/>
        <w:jc w:val="both"/>
      </w:pPr>
      <w:r>
        <w:rPr>
          <w:noProof/>
          <w:lang w:eastAsia="fr-FR"/>
        </w:rPr>
        <w:lastRenderedPageBreak/>
        <w:drawing>
          <wp:inline distT="0" distB="0" distL="0" distR="0">
            <wp:extent cx="5760720" cy="77355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ManuelSéquenc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7735570"/>
                    </a:xfrm>
                    <a:prstGeom prst="rect">
                      <a:avLst/>
                    </a:prstGeom>
                  </pic:spPr>
                </pic:pic>
              </a:graphicData>
            </a:graphic>
          </wp:inline>
        </w:drawing>
      </w:r>
    </w:p>
    <w:p w:rsidR="00C60640" w:rsidRDefault="00C60640" w:rsidP="005B1052">
      <w:pPr>
        <w:pStyle w:val="Paragraphedeliste"/>
        <w:jc w:val="both"/>
      </w:pPr>
    </w:p>
    <w:p w:rsidR="008E1E05" w:rsidRDefault="008E1E05" w:rsidP="005B1052">
      <w:pPr>
        <w:pStyle w:val="Paragraphedeliste"/>
        <w:jc w:val="both"/>
      </w:pPr>
    </w:p>
    <w:p w:rsidR="008E1E05" w:rsidRDefault="008E1E05" w:rsidP="005B1052">
      <w:pPr>
        <w:pStyle w:val="Paragraphedeliste"/>
        <w:jc w:val="both"/>
      </w:pPr>
    </w:p>
    <w:p w:rsidR="008E1E05" w:rsidRDefault="008E1E05" w:rsidP="005B1052">
      <w:pPr>
        <w:pStyle w:val="Paragraphedeliste"/>
        <w:jc w:val="both"/>
      </w:pPr>
    </w:p>
    <w:p w:rsidR="008E1E05" w:rsidRDefault="008E1E05" w:rsidP="005B1052">
      <w:pPr>
        <w:pStyle w:val="Paragraphedeliste"/>
        <w:jc w:val="both"/>
      </w:pPr>
    </w:p>
    <w:p w:rsidR="000B20FA" w:rsidRDefault="000B20FA" w:rsidP="005B1052">
      <w:pPr>
        <w:pStyle w:val="Sous-titre"/>
      </w:pPr>
    </w:p>
    <w:p w:rsidR="000B20FA" w:rsidRDefault="000B20FA" w:rsidP="005B1052">
      <w:pPr>
        <w:pStyle w:val="Sous-titre"/>
      </w:pPr>
    </w:p>
    <w:p w:rsidR="000B20FA" w:rsidRDefault="000B20FA" w:rsidP="005B1052">
      <w:pPr>
        <w:pStyle w:val="Sous-titre"/>
      </w:pPr>
    </w:p>
    <w:p w:rsidR="00E879DE" w:rsidRDefault="00E879DE" w:rsidP="005B1052">
      <w:pPr>
        <w:pStyle w:val="Sous-titre"/>
      </w:pPr>
      <w:r>
        <w:t>Gestion d’un tour automatique :</w:t>
      </w:r>
    </w:p>
    <w:p w:rsidR="00F75C03" w:rsidRPr="00F75C03" w:rsidRDefault="00F75C03" w:rsidP="00F75C03">
      <w:pPr>
        <w:pStyle w:val="Sansinterligne"/>
      </w:pPr>
    </w:p>
    <w:p w:rsidR="00E879DE" w:rsidRDefault="00E879DE" w:rsidP="005B1052">
      <w:pPr>
        <w:pStyle w:val="Paragraphedeliste"/>
        <w:numPr>
          <w:ilvl w:val="0"/>
          <w:numId w:val="1"/>
        </w:numPr>
        <w:jc w:val="both"/>
      </w:pPr>
      <w:r w:rsidRPr="005B1052">
        <w:rPr>
          <w:b/>
        </w:rPr>
        <w:t>Début</w:t>
      </w:r>
      <w:r>
        <w:t> : fin du tour manuel</w:t>
      </w:r>
      <w:r w:rsidR="00075FF2">
        <w:t>.</w:t>
      </w:r>
    </w:p>
    <w:p w:rsidR="00E879DE" w:rsidRDefault="00E879DE" w:rsidP="005B1052">
      <w:pPr>
        <w:pStyle w:val="Paragraphedeliste"/>
        <w:numPr>
          <w:ilvl w:val="0"/>
          <w:numId w:val="1"/>
        </w:numPr>
        <w:jc w:val="both"/>
      </w:pPr>
      <w:r w:rsidRPr="005B1052">
        <w:rPr>
          <w:b/>
        </w:rPr>
        <w:t>Fin</w:t>
      </w:r>
      <w:r>
        <w:t> : il n’y a plus d’action possible à effectuer</w:t>
      </w:r>
      <w:r w:rsidR="008F2FFE">
        <w:t xml:space="preserve"> ou un joueur est mort.</w:t>
      </w:r>
    </w:p>
    <w:p w:rsidR="00075FF2" w:rsidRDefault="00E879DE" w:rsidP="00075FF2">
      <w:pPr>
        <w:pStyle w:val="Paragraphedeliste"/>
        <w:numPr>
          <w:ilvl w:val="0"/>
          <w:numId w:val="1"/>
        </w:numPr>
        <w:jc w:val="both"/>
      </w:pPr>
      <w:r w:rsidRPr="005B1052">
        <w:rPr>
          <w:b/>
        </w:rPr>
        <w:t>Paramètres</w:t>
      </w:r>
      <w:r>
        <w:t> : classe personnage, cartes, points de vie et de mana, énergie</w:t>
      </w:r>
      <w:r w:rsidR="00075FF2">
        <w:t>.</w:t>
      </w:r>
    </w:p>
    <w:p w:rsidR="00075FF2" w:rsidRDefault="00E879DE" w:rsidP="00075FF2">
      <w:pPr>
        <w:pStyle w:val="Paragraphedeliste"/>
        <w:numPr>
          <w:ilvl w:val="0"/>
          <w:numId w:val="1"/>
        </w:numPr>
        <w:jc w:val="both"/>
      </w:pPr>
      <w:r w:rsidRPr="00075FF2">
        <w:rPr>
          <w:b/>
        </w:rPr>
        <w:t>Scénario</w:t>
      </w:r>
      <w:r>
        <w:t xml:space="preserve"> : </w:t>
      </w:r>
    </w:p>
    <w:p w:rsidR="00941C4E" w:rsidRDefault="00941C4E" w:rsidP="00075FF2">
      <w:pPr>
        <w:pStyle w:val="Paragraphedeliste"/>
        <w:jc w:val="both"/>
      </w:pPr>
      <w:r>
        <w:t>Incrémentation du mana : +1/+2/+3</w:t>
      </w:r>
      <w:r w:rsidR="00075FF2">
        <w:t>.</w:t>
      </w:r>
    </w:p>
    <w:p w:rsidR="00941C4E" w:rsidRDefault="005D5BB3" w:rsidP="005B1052">
      <w:pPr>
        <w:pStyle w:val="Paragraphedeliste"/>
        <w:jc w:val="both"/>
      </w:pPr>
      <w:r>
        <w:t>Une</w:t>
      </w:r>
      <w:r w:rsidR="00941C4E">
        <w:t xml:space="preserve"> carte est piochée</w:t>
      </w:r>
      <w:r w:rsidR="00075FF2">
        <w:t>.</w:t>
      </w:r>
    </w:p>
    <w:p w:rsidR="00941C4E" w:rsidRDefault="00941C4E" w:rsidP="005B1052">
      <w:pPr>
        <w:pStyle w:val="Paragraphedeliste"/>
        <w:jc w:val="both"/>
      </w:pPr>
      <w:r>
        <w:t>Invocations du tour n-1 sont maintenant opérationnelles</w:t>
      </w:r>
      <w:r w:rsidR="00075FF2">
        <w:t>.</w:t>
      </w:r>
    </w:p>
    <w:p w:rsidR="00941C4E" w:rsidRDefault="00941C4E" w:rsidP="005B1052">
      <w:pPr>
        <w:pStyle w:val="Paragraphedeliste"/>
        <w:jc w:val="both"/>
      </w:pPr>
      <w:r>
        <w:t xml:space="preserve">Pour l’IA : tant qu’une action est possible la réaliser selon un ordre de priorité défini (poser </w:t>
      </w:r>
      <w:r w:rsidR="005D5BB3">
        <w:t>carte,</w:t>
      </w:r>
      <w:r>
        <w:t xml:space="preserve"> engager phase de combat avec invocation)</w:t>
      </w:r>
      <w:r w:rsidR="00075FF2">
        <w:t>.</w:t>
      </w:r>
    </w:p>
    <w:p w:rsidR="00941C4E" w:rsidRDefault="00941C4E" w:rsidP="005B1052">
      <w:pPr>
        <w:pStyle w:val="Paragraphedeliste"/>
        <w:jc w:val="both"/>
      </w:pPr>
      <w:r>
        <w:t>Après chaque action vérifier les points de vie de chaque joueur</w:t>
      </w:r>
      <w:r w:rsidR="00075FF2">
        <w:t>.</w:t>
      </w:r>
    </w:p>
    <w:p w:rsidR="00F623DE" w:rsidRDefault="00941C4E" w:rsidP="005B1052">
      <w:pPr>
        <w:pStyle w:val="Paragraphedeliste"/>
        <w:jc w:val="both"/>
      </w:pPr>
      <w:r>
        <w:t xml:space="preserve">Si un joueur a ses points de vie = </w:t>
      </w:r>
      <w:r w:rsidR="005D5BB3">
        <w:t>0,</w:t>
      </w:r>
      <w:r>
        <w:t xml:space="preserve"> </w:t>
      </w:r>
      <w:r w:rsidR="00660392">
        <w:t xml:space="preserve"> la partie est terminée </w:t>
      </w:r>
      <w:r w:rsidR="00660392">
        <w:sym w:font="Wingdings" w:char="F0E0"/>
      </w:r>
      <w:r w:rsidR="00660392">
        <w:t xml:space="preserve"> fin de partie ; </w:t>
      </w:r>
      <w:r>
        <w:t>sinon passer au tour Manuel n+1</w:t>
      </w:r>
      <w:r w:rsidR="00075FF2">
        <w:t>.</w:t>
      </w:r>
    </w:p>
    <w:p w:rsidR="00E879DE" w:rsidRDefault="00E879DE" w:rsidP="005B1052">
      <w:pPr>
        <w:pStyle w:val="Paragraphedeliste"/>
        <w:numPr>
          <w:ilvl w:val="0"/>
          <w:numId w:val="1"/>
        </w:numPr>
        <w:jc w:val="both"/>
      </w:pPr>
      <w:r w:rsidRPr="005B1052">
        <w:rPr>
          <w:b/>
        </w:rPr>
        <w:t>Exceptions</w:t>
      </w:r>
      <w:r>
        <w:t> : possibilité d’abandonner la partie ou de quitter l’application.</w:t>
      </w:r>
    </w:p>
    <w:p w:rsidR="00FD38DD" w:rsidRDefault="007505F0" w:rsidP="008E1E05">
      <w:r>
        <w:rPr>
          <w:noProof/>
          <w:lang w:eastAsia="fr-FR"/>
        </w:rPr>
        <w:lastRenderedPageBreak/>
        <w:drawing>
          <wp:inline distT="0" distB="0" distL="0" distR="0">
            <wp:extent cx="5760720" cy="6943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AutomatiqueSéquenc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943725"/>
                    </a:xfrm>
                    <a:prstGeom prst="rect">
                      <a:avLst/>
                    </a:prstGeom>
                  </pic:spPr>
                </pic:pic>
              </a:graphicData>
            </a:graphic>
          </wp:inline>
        </w:drawing>
      </w:r>
    </w:p>
    <w:p w:rsidR="000B20FA" w:rsidRDefault="000B20FA" w:rsidP="008E1E05"/>
    <w:p w:rsidR="000B20FA" w:rsidRDefault="000B20FA" w:rsidP="008E1E05"/>
    <w:p w:rsidR="000B20FA" w:rsidRDefault="000B20FA" w:rsidP="008E1E05"/>
    <w:p w:rsidR="000B20FA" w:rsidRDefault="000B20FA" w:rsidP="008E1E05"/>
    <w:p w:rsidR="000B20FA" w:rsidRDefault="000B20FA" w:rsidP="008E1E05"/>
    <w:p w:rsidR="000B20FA" w:rsidRDefault="000B20FA" w:rsidP="008E1E05"/>
    <w:p w:rsidR="000B20FA" w:rsidRDefault="000B20FA" w:rsidP="008E1E05"/>
    <w:p w:rsidR="00FD38DD" w:rsidRDefault="00AD2B8A" w:rsidP="005B1052">
      <w:pPr>
        <w:pStyle w:val="Sous-titre"/>
      </w:pPr>
      <w:r>
        <w:t>Fin d’une partie</w:t>
      </w:r>
      <w:r w:rsidR="009F536F">
        <w:t> :</w:t>
      </w:r>
    </w:p>
    <w:p w:rsidR="00440120" w:rsidRDefault="00440120" w:rsidP="00F75C03">
      <w:pPr>
        <w:pStyle w:val="Sansinterligne"/>
      </w:pPr>
    </w:p>
    <w:p w:rsidR="00B73C9E" w:rsidRDefault="009F536F" w:rsidP="005D5BB3">
      <w:pPr>
        <w:pStyle w:val="Paragraphedeliste"/>
        <w:numPr>
          <w:ilvl w:val="0"/>
          <w:numId w:val="1"/>
        </w:numPr>
        <w:jc w:val="both"/>
      </w:pPr>
      <w:r w:rsidRPr="005B1052">
        <w:rPr>
          <w:b/>
        </w:rPr>
        <w:t>Début</w:t>
      </w:r>
      <w:r>
        <w:t> : les points de vie d’un héros est passé en dessou</w:t>
      </w:r>
      <w:r w:rsidR="00B73C9E">
        <w:t>s de 0 ou le joueur a abandonné ; on sort de la boucle Gestion du jeu.</w:t>
      </w:r>
    </w:p>
    <w:p w:rsidR="009F536F" w:rsidRDefault="009F536F" w:rsidP="00075FF2">
      <w:pPr>
        <w:pStyle w:val="Paragraphedeliste"/>
        <w:numPr>
          <w:ilvl w:val="0"/>
          <w:numId w:val="1"/>
        </w:numPr>
        <w:jc w:val="both"/>
      </w:pPr>
      <w:r w:rsidRPr="005B1052">
        <w:rPr>
          <w:b/>
        </w:rPr>
        <w:t>Fin</w:t>
      </w:r>
      <w:r>
        <w:t> : Le joueur a sélectionné une possibilité</w:t>
      </w:r>
      <w:r w:rsidR="00075FF2">
        <w:t>.</w:t>
      </w:r>
    </w:p>
    <w:p w:rsidR="004A3E31" w:rsidRDefault="009F536F" w:rsidP="005D5BB3">
      <w:pPr>
        <w:pStyle w:val="Paragraphedeliste"/>
        <w:numPr>
          <w:ilvl w:val="0"/>
          <w:numId w:val="1"/>
        </w:numPr>
        <w:jc w:val="both"/>
      </w:pPr>
      <w:r w:rsidRPr="005B1052">
        <w:rPr>
          <w:b/>
        </w:rPr>
        <w:t>Scénario</w:t>
      </w:r>
      <w:r>
        <w:t xml:space="preserve"> : Un joueur a gagné, a tué </w:t>
      </w:r>
      <w:r w:rsidR="00792CEB">
        <w:t>l’adversaire</w:t>
      </w:r>
      <w:r>
        <w:t xml:space="preserve"> en réduisant ses points de vie à 0 ou le joueur a abandonné la partie. Il arrive sur une page de victoire / défaite et lui proposant plusieurs choix possibles :</w:t>
      </w:r>
      <w:r w:rsidR="004A3E31">
        <w:t xml:space="preserve"> rejouer la même partie</w:t>
      </w:r>
      <w:r>
        <w:t xml:space="preserve"> </w:t>
      </w:r>
      <w:r w:rsidR="004A3E31">
        <w:t xml:space="preserve">(même paramètres de départ et même </w:t>
      </w:r>
      <w:proofErr w:type="spellStart"/>
      <w:r w:rsidR="00A2234F">
        <w:t>decks</w:t>
      </w:r>
      <w:proofErr w:type="spellEnd"/>
      <w:r w:rsidR="00B73C9E">
        <w:t xml:space="preserve"> </w:t>
      </w:r>
      <w:r w:rsidR="00B73C9E">
        <w:sym w:font="Wingdings" w:char="F0E0"/>
      </w:r>
      <w:r w:rsidR="00B73C9E">
        <w:t xml:space="preserve"> Gestion du jeu</w:t>
      </w:r>
      <w:r w:rsidR="00A2234F">
        <w:t>)</w:t>
      </w:r>
      <w:r w:rsidR="004A3E31">
        <w:t xml:space="preserve"> ; revenir aux paramètres </w:t>
      </w:r>
      <w:r w:rsidR="00A2234F">
        <w:t>(sélection</w:t>
      </w:r>
      <w:r w:rsidR="004A3E31">
        <w:t xml:space="preserve"> de la classe, </w:t>
      </w:r>
      <w:r w:rsidR="004A3E31">
        <w:sym w:font="Wingdings" w:char="F0E0"/>
      </w:r>
      <w:r w:rsidR="004A3E31">
        <w:t xml:space="preserve"> cas Paramétrage d’un duel) ; revenir au menu principal : quitter l’application.</w:t>
      </w:r>
    </w:p>
    <w:p w:rsidR="003F1DA8" w:rsidRDefault="003F1DA8" w:rsidP="005D5BB3">
      <w:pPr>
        <w:pStyle w:val="Paragraphedeliste"/>
        <w:numPr>
          <w:ilvl w:val="0"/>
          <w:numId w:val="1"/>
        </w:numPr>
        <w:jc w:val="both"/>
      </w:pPr>
      <w:r>
        <w:rPr>
          <w:b/>
        </w:rPr>
        <w:t>Paramètres </w:t>
      </w:r>
      <w:r w:rsidRPr="003F1DA8">
        <w:t>:</w:t>
      </w:r>
      <w:r>
        <w:t xml:space="preserve"> </w:t>
      </w:r>
      <w:proofErr w:type="gramStart"/>
      <w:r>
        <w:t xml:space="preserve">( </w:t>
      </w:r>
      <w:proofErr w:type="spellStart"/>
      <w:r>
        <w:t>étatPartieJoueur</w:t>
      </w:r>
      <w:proofErr w:type="spellEnd"/>
      <w:proofErr w:type="gramEnd"/>
      <w:r>
        <w:t>)la partie du Joueur est-elle gagnée ou perdue.</w:t>
      </w:r>
    </w:p>
    <w:p w:rsidR="0033073F" w:rsidRDefault="007505F0" w:rsidP="004332DE">
      <w:pPr>
        <w:jc w:val="center"/>
      </w:pPr>
      <w:r>
        <w:rPr>
          <w:noProof/>
          <w:lang w:eastAsia="fr-FR"/>
        </w:rPr>
        <w:drawing>
          <wp:inline distT="0" distB="0" distL="0" distR="0">
            <wp:extent cx="4238625" cy="40576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ePartieSéquence.png"/>
                    <pic:cNvPicPr/>
                  </pic:nvPicPr>
                  <pic:blipFill>
                    <a:blip r:embed="rId22">
                      <a:extLst>
                        <a:ext uri="{28A0092B-C50C-407E-A947-70E740481C1C}">
                          <a14:useLocalDpi xmlns:a14="http://schemas.microsoft.com/office/drawing/2010/main" val="0"/>
                        </a:ext>
                      </a:extLst>
                    </a:blip>
                    <a:stretch>
                      <a:fillRect/>
                    </a:stretch>
                  </pic:blipFill>
                  <pic:spPr>
                    <a:xfrm>
                      <a:off x="0" y="0"/>
                      <a:ext cx="4238625" cy="4057650"/>
                    </a:xfrm>
                    <a:prstGeom prst="rect">
                      <a:avLst/>
                    </a:prstGeom>
                  </pic:spPr>
                </pic:pic>
              </a:graphicData>
            </a:graphic>
          </wp:inline>
        </w:drawing>
      </w:r>
    </w:p>
    <w:p w:rsidR="004332DE" w:rsidRDefault="004332DE" w:rsidP="00D52B8D">
      <w:pPr>
        <w:jc w:val="center"/>
      </w:pPr>
    </w:p>
    <w:p w:rsidR="0033073F" w:rsidRDefault="0033073F" w:rsidP="0033073F"/>
    <w:sectPr w:rsidR="0033073F" w:rsidSect="000B20FA">
      <w:headerReference w:type="default"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C99" w:rsidRDefault="00110C99" w:rsidP="00F75C03">
      <w:pPr>
        <w:spacing w:after="0" w:line="240" w:lineRule="auto"/>
      </w:pPr>
      <w:r>
        <w:separator/>
      </w:r>
    </w:p>
  </w:endnote>
  <w:endnote w:type="continuationSeparator" w:id="0">
    <w:p w:rsidR="00110C99" w:rsidRDefault="00110C99" w:rsidP="00F7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2DE" w:rsidRDefault="000B20FA" w:rsidP="0010073F">
    <w:pPr>
      <w:pStyle w:val="Pieddepage"/>
      <w:tabs>
        <w:tab w:val="clear" w:pos="4536"/>
        <w:tab w:val="clear" w:pos="9072"/>
        <w:tab w:val="left" w:pos="6000"/>
      </w:tabs>
    </w:pPr>
    <w:sdt>
      <w:sdtPr>
        <w:id w:val="-883102720"/>
        <w:docPartObj>
          <w:docPartGallery w:val="Page Numbers (Bottom of Page)"/>
          <w:docPartUnique/>
        </w:docPartObj>
      </w:sdtPr>
      <w:sdtEndPr/>
      <w:sdtContent>
        <w:r w:rsidR="004332DE">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72EE666D" wp14:editId="3EDC54AA">
                  <wp:simplePos x="0" y="0"/>
                  <wp:positionH relativeFrom="margin">
                    <wp:align>center</wp:align>
                  </wp:positionH>
                  <wp:positionV relativeFrom="bottomMargin">
                    <wp:align>center</wp:align>
                  </wp:positionV>
                  <wp:extent cx="1282700" cy="343535"/>
                  <wp:effectExtent l="57150" t="38100" r="69850" b="94615"/>
                  <wp:wrapNone/>
                  <wp:docPr id="606"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1"/>
                          </a:lnRef>
                          <a:fillRef idx="2">
                            <a:schemeClr val="accent1"/>
                          </a:fillRef>
                          <a:effectRef idx="1">
                            <a:schemeClr val="accent1"/>
                          </a:effectRef>
                          <a:fontRef idx="minor">
                            <a:schemeClr val="dk1"/>
                          </a:fontRef>
                        </wps:style>
                        <wps:txbx>
                          <w:txbxContent>
                            <w:p w:rsidR="004332DE" w:rsidRDefault="004332DE">
                              <w:pPr>
                                <w:jc w:val="center"/>
                                <w:rPr>
                                  <w:color w:val="4F81BD" w:themeColor="accent1"/>
                                </w:rPr>
                              </w:pPr>
                              <w:r>
                                <w:fldChar w:fldCharType="begin"/>
                              </w:r>
                              <w:r>
                                <w:instrText>PAGE    \* MERGEFORMAT</w:instrText>
                              </w:r>
                              <w:r>
                                <w:fldChar w:fldCharType="separate"/>
                              </w:r>
                              <w:r w:rsidR="000B20FA" w:rsidRPr="000B20FA">
                                <w:rPr>
                                  <w:noProof/>
                                  <w:color w:val="4F81BD" w:themeColor="accent1"/>
                                </w:rPr>
                                <w:t>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orme automatique 13"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4332DE" w:rsidRDefault="004332DE">
                        <w:pPr>
                          <w:jc w:val="center"/>
                          <w:rPr>
                            <w:color w:val="4F81BD" w:themeColor="accent1"/>
                          </w:rPr>
                        </w:pPr>
                        <w:r>
                          <w:fldChar w:fldCharType="begin"/>
                        </w:r>
                        <w:r>
                          <w:instrText>PAGE    \* MERGEFORMAT</w:instrText>
                        </w:r>
                        <w:r>
                          <w:fldChar w:fldCharType="separate"/>
                        </w:r>
                        <w:r w:rsidR="000B20FA" w:rsidRPr="000B20FA">
                          <w:rPr>
                            <w:noProof/>
                            <w:color w:val="4F81BD" w:themeColor="accent1"/>
                          </w:rPr>
                          <w:t>4</w:t>
                        </w:r>
                        <w:r>
                          <w:rPr>
                            <w:color w:val="4F81BD" w:themeColor="accent1"/>
                          </w:rPr>
                          <w:fldChar w:fldCharType="end"/>
                        </w:r>
                      </w:p>
                    </w:txbxContent>
                  </v:textbox>
                  <w10:wrap anchorx="margin" anchory="margin"/>
                </v:shape>
              </w:pict>
            </mc:Fallback>
          </mc:AlternateContent>
        </w:r>
      </w:sdtContent>
    </w:sdt>
    <w:r w:rsidR="0010073F">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94" w:rsidRDefault="00E52994">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61312" behindDoc="0" locked="0" layoutInCell="1" allowOverlap="1" wp14:anchorId="25A8DB58" wp14:editId="59F393C9">
              <wp:simplePos x="0" y="0"/>
              <wp:positionH relativeFrom="margin">
                <wp:posOffset>2257469</wp:posOffset>
              </wp:positionH>
              <wp:positionV relativeFrom="bottomMargin">
                <wp:posOffset>229264</wp:posOffset>
              </wp:positionV>
              <wp:extent cx="1282700" cy="343535"/>
              <wp:effectExtent l="57150" t="38100" r="69850" b="94615"/>
              <wp:wrapNone/>
              <wp:docPr id="9"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1"/>
                      </a:lnRef>
                      <a:fillRef idx="2">
                        <a:schemeClr val="accent1"/>
                      </a:fillRef>
                      <a:effectRef idx="1">
                        <a:schemeClr val="accent1"/>
                      </a:effectRef>
                      <a:fontRef idx="minor">
                        <a:schemeClr val="dk1"/>
                      </a:fontRef>
                    </wps:style>
                    <wps:txbx>
                      <w:txbxContent>
                        <w:p w:rsidR="00E52994" w:rsidRDefault="00E52994" w:rsidP="00E52994">
                          <w:pPr>
                            <w:jc w:val="center"/>
                            <w:rPr>
                              <w:color w:val="4F81BD" w:themeColor="accent1"/>
                            </w:rPr>
                          </w:pPr>
                          <w:r>
                            <w:fldChar w:fldCharType="begin"/>
                          </w:r>
                          <w:r>
                            <w:instrText>PAGE    \* MERGEFORMAT</w:instrText>
                          </w:r>
                          <w:r>
                            <w:fldChar w:fldCharType="separate"/>
                          </w:r>
                          <w:r w:rsidR="000B20FA" w:rsidRPr="000B20FA">
                            <w:rPr>
                              <w:noProof/>
                              <w:color w:val="4F81BD" w:themeColor="accent1"/>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margin-left:177.75pt;margin-top:18.05pt;width:101pt;height:2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E52994" w:rsidRDefault="00E52994" w:rsidP="00E52994">
                    <w:pPr>
                      <w:jc w:val="center"/>
                      <w:rPr>
                        <w:color w:val="4F81BD" w:themeColor="accent1"/>
                      </w:rPr>
                    </w:pPr>
                    <w:r>
                      <w:fldChar w:fldCharType="begin"/>
                    </w:r>
                    <w:r>
                      <w:instrText>PAGE    \* MERGEFORMAT</w:instrText>
                    </w:r>
                    <w:r>
                      <w:fldChar w:fldCharType="separate"/>
                    </w:r>
                    <w:r w:rsidR="000B20FA" w:rsidRPr="000B20FA">
                      <w:rPr>
                        <w:noProof/>
                        <w:color w:val="4F81BD" w:themeColor="accent1"/>
                      </w:rPr>
                      <w:t>1</w:t>
                    </w:r>
                    <w:r>
                      <w:rPr>
                        <w:color w:val="4F81BD"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C99" w:rsidRDefault="00110C99" w:rsidP="00F75C03">
      <w:pPr>
        <w:spacing w:after="0" w:line="240" w:lineRule="auto"/>
      </w:pPr>
      <w:r>
        <w:separator/>
      </w:r>
    </w:p>
  </w:footnote>
  <w:footnote w:type="continuationSeparator" w:id="0">
    <w:p w:rsidR="00110C99" w:rsidRDefault="00110C99" w:rsidP="00F75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0F" w:rsidRDefault="00374C0F" w:rsidP="00374C0F">
    <w:pPr>
      <w:pStyle w:val="En-tte"/>
      <w:tabs>
        <w:tab w:val="clear" w:pos="4536"/>
        <w:tab w:val="left" w:pos="3465"/>
      </w:tabs>
      <w:jc w:val="right"/>
    </w:pPr>
  </w:p>
  <w:p w:rsidR="00E013A5" w:rsidRDefault="00E013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73F" w:rsidRDefault="0010073F" w:rsidP="0010073F">
    <w:pPr>
      <w:pStyle w:val="En-tte"/>
      <w:tabs>
        <w:tab w:val="clear" w:pos="4536"/>
        <w:tab w:val="left" w:pos="3465"/>
      </w:tabs>
    </w:pPr>
    <w:r>
      <w:t>CHAMBOUVET-LAURICELLA Gaëtan</w:t>
    </w:r>
    <w:r>
      <w:tab/>
    </w:r>
    <w:r>
      <w:tab/>
      <w:t>GROUPE 6</w:t>
    </w:r>
  </w:p>
  <w:p w:rsidR="0010073F" w:rsidRDefault="0010073F" w:rsidP="0010073F">
    <w:pPr>
      <w:pStyle w:val="En-tte"/>
    </w:pPr>
    <w:r>
      <w:t>MAQUINGHEN Tanguy</w:t>
    </w:r>
  </w:p>
  <w:p w:rsidR="0010073F" w:rsidRDefault="0010073F" w:rsidP="0010073F">
    <w:pPr>
      <w:pStyle w:val="En-tte"/>
    </w:pPr>
    <w:r>
      <w:t>MUHLINGHAUS Enzo</w:t>
    </w:r>
  </w:p>
  <w:p w:rsidR="0010073F" w:rsidRDefault="0010073F" w:rsidP="0010073F">
    <w:pPr>
      <w:pStyle w:val="En-tte"/>
    </w:pPr>
    <w:r>
      <w:t>SANFILIPPO Max</w:t>
    </w:r>
  </w:p>
  <w:p w:rsidR="0010073F" w:rsidRDefault="001007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E71"/>
    <w:multiLevelType w:val="hybridMultilevel"/>
    <w:tmpl w:val="B1523668"/>
    <w:lvl w:ilvl="0" w:tplc="EC3C7CA2">
      <w:numFmt w:val="bullet"/>
      <w:lvlText w:val="•"/>
      <w:lvlJc w:val="left"/>
      <w:pPr>
        <w:ind w:left="1065" w:hanging="705"/>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3C15A3"/>
    <w:multiLevelType w:val="hybridMultilevel"/>
    <w:tmpl w:val="910C19E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0C4599E"/>
    <w:multiLevelType w:val="hybridMultilevel"/>
    <w:tmpl w:val="5FBC2F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6B36F5"/>
    <w:multiLevelType w:val="hybridMultilevel"/>
    <w:tmpl w:val="44889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D6"/>
    <w:rsid w:val="000051AD"/>
    <w:rsid w:val="0003705E"/>
    <w:rsid w:val="0007107C"/>
    <w:rsid w:val="00075FF2"/>
    <w:rsid w:val="00087384"/>
    <w:rsid w:val="000927BE"/>
    <w:rsid w:val="000B20FA"/>
    <w:rsid w:val="000C0F7A"/>
    <w:rsid w:val="000C1E91"/>
    <w:rsid w:val="0010073F"/>
    <w:rsid w:val="00110C99"/>
    <w:rsid w:val="00125F32"/>
    <w:rsid w:val="00147F43"/>
    <w:rsid w:val="001837B1"/>
    <w:rsid w:val="001935E4"/>
    <w:rsid w:val="001A1BDC"/>
    <w:rsid w:val="001B296F"/>
    <w:rsid w:val="001C6A43"/>
    <w:rsid w:val="001F595D"/>
    <w:rsid w:val="00202858"/>
    <w:rsid w:val="00203AA4"/>
    <w:rsid w:val="00233795"/>
    <w:rsid w:val="002D2C8C"/>
    <w:rsid w:val="002D7488"/>
    <w:rsid w:val="002E4C0A"/>
    <w:rsid w:val="0033073F"/>
    <w:rsid w:val="00347EB8"/>
    <w:rsid w:val="00374C0F"/>
    <w:rsid w:val="003F1DA8"/>
    <w:rsid w:val="004279EF"/>
    <w:rsid w:val="004332DE"/>
    <w:rsid w:val="00435D8E"/>
    <w:rsid w:val="00440120"/>
    <w:rsid w:val="00451276"/>
    <w:rsid w:val="00475D1C"/>
    <w:rsid w:val="004A3E31"/>
    <w:rsid w:val="004E7E61"/>
    <w:rsid w:val="004F3634"/>
    <w:rsid w:val="00510A9E"/>
    <w:rsid w:val="005116A7"/>
    <w:rsid w:val="00542A2E"/>
    <w:rsid w:val="005739BB"/>
    <w:rsid w:val="005B1052"/>
    <w:rsid w:val="005D21BB"/>
    <w:rsid w:val="005D50AB"/>
    <w:rsid w:val="005D5BB3"/>
    <w:rsid w:val="005F2067"/>
    <w:rsid w:val="00660392"/>
    <w:rsid w:val="006A524E"/>
    <w:rsid w:val="006F67FB"/>
    <w:rsid w:val="007505F0"/>
    <w:rsid w:val="00792CEB"/>
    <w:rsid w:val="007E5905"/>
    <w:rsid w:val="0086770C"/>
    <w:rsid w:val="008A36FB"/>
    <w:rsid w:val="008D0F8F"/>
    <w:rsid w:val="008D792D"/>
    <w:rsid w:val="008E1E05"/>
    <w:rsid w:val="008E7C69"/>
    <w:rsid w:val="008F2FFE"/>
    <w:rsid w:val="00912E40"/>
    <w:rsid w:val="00915EF2"/>
    <w:rsid w:val="00941C4E"/>
    <w:rsid w:val="00953E9A"/>
    <w:rsid w:val="009A2D72"/>
    <w:rsid w:val="009A3082"/>
    <w:rsid w:val="009B0253"/>
    <w:rsid w:val="009C3ADC"/>
    <w:rsid w:val="009D426D"/>
    <w:rsid w:val="009F536F"/>
    <w:rsid w:val="00A03D06"/>
    <w:rsid w:val="00A2234F"/>
    <w:rsid w:val="00A2787A"/>
    <w:rsid w:val="00A53277"/>
    <w:rsid w:val="00A54223"/>
    <w:rsid w:val="00A96D2F"/>
    <w:rsid w:val="00AD2B8A"/>
    <w:rsid w:val="00B064D6"/>
    <w:rsid w:val="00B47F91"/>
    <w:rsid w:val="00B70003"/>
    <w:rsid w:val="00B73C9E"/>
    <w:rsid w:val="00C052B6"/>
    <w:rsid w:val="00C60640"/>
    <w:rsid w:val="00C616F2"/>
    <w:rsid w:val="00C807A0"/>
    <w:rsid w:val="00CA36DC"/>
    <w:rsid w:val="00CF472C"/>
    <w:rsid w:val="00D52B8D"/>
    <w:rsid w:val="00D53126"/>
    <w:rsid w:val="00D73291"/>
    <w:rsid w:val="00E013A5"/>
    <w:rsid w:val="00E52994"/>
    <w:rsid w:val="00E739C1"/>
    <w:rsid w:val="00E879DE"/>
    <w:rsid w:val="00EE3006"/>
    <w:rsid w:val="00F06595"/>
    <w:rsid w:val="00F623DE"/>
    <w:rsid w:val="00F71625"/>
    <w:rsid w:val="00F75C03"/>
    <w:rsid w:val="00FD38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105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6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4D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4D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064D6"/>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B064D6"/>
    <w:pPr>
      <w:spacing w:after="0" w:line="240" w:lineRule="auto"/>
    </w:pPr>
  </w:style>
  <w:style w:type="paragraph" w:styleId="Paragraphedeliste">
    <w:name w:val="List Paragraph"/>
    <w:basedOn w:val="Normal"/>
    <w:uiPriority w:val="34"/>
    <w:qFormat/>
    <w:rsid w:val="00510A9E"/>
    <w:pPr>
      <w:ind w:left="720"/>
      <w:contextualSpacing/>
    </w:pPr>
  </w:style>
  <w:style w:type="paragraph" w:styleId="Textedebulles">
    <w:name w:val="Balloon Text"/>
    <w:basedOn w:val="Normal"/>
    <w:link w:val="TextedebullesCar"/>
    <w:uiPriority w:val="99"/>
    <w:semiHidden/>
    <w:unhideWhenUsed/>
    <w:rsid w:val="000C0F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0F7A"/>
    <w:rPr>
      <w:rFonts w:ascii="Tahoma" w:hAnsi="Tahoma" w:cs="Tahoma"/>
      <w:sz w:val="16"/>
      <w:szCs w:val="16"/>
    </w:rPr>
  </w:style>
  <w:style w:type="character" w:customStyle="1" w:styleId="Titre3Car">
    <w:name w:val="Titre 3 Car"/>
    <w:basedOn w:val="Policepardfaut"/>
    <w:link w:val="Titre3"/>
    <w:uiPriority w:val="9"/>
    <w:rsid w:val="005B105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5B10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105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F75C03"/>
    <w:pPr>
      <w:tabs>
        <w:tab w:val="center" w:pos="4536"/>
        <w:tab w:val="right" w:pos="9072"/>
      </w:tabs>
      <w:spacing w:after="0" w:line="240" w:lineRule="auto"/>
    </w:pPr>
  </w:style>
  <w:style w:type="character" w:customStyle="1" w:styleId="En-tteCar">
    <w:name w:val="En-tête Car"/>
    <w:basedOn w:val="Policepardfaut"/>
    <w:link w:val="En-tte"/>
    <w:uiPriority w:val="99"/>
    <w:rsid w:val="00F75C03"/>
  </w:style>
  <w:style w:type="paragraph" w:styleId="Pieddepage">
    <w:name w:val="footer"/>
    <w:basedOn w:val="Normal"/>
    <w:link w:val="PieddepageCar"/>
    <w:uiPriority w:val="99"/>
    <w:unhideWhenUsed/>
    <w:rsid w:val="00F75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C03"/>
  </w:style>
  <w:style w:type="character" w:styleId="Emphaseintense">
    <w:name w:val="Intense Emphasis"/>
    <w:basedOn w:val="Policepardfaut"/>
    <w:uiPriority w:val="21"/>
    <w:qFormat/>
    <w:rsid w:val="002D7488"/>
    <w:rPr>
      <w:b/>
      <w:bCs/>
      <w:i/>
      <w:iCs/>
      <w:color w:val="4F81BD" w:themeColor="accent1"/>
    </w:rPr>
  </w:style>
  <w:style w:type="character" w:customStyle="1" w:styleId="Titre4Car">
    <w:name w:val="Titre 4 Car"/>
    <w:basedOn w:val="Policepardfaut"/>
    <w:link w:val="Titre4"/>
    <w:uiPriority w:val="9"/>
    <w:rsid w:val="00CA36DC"/>
    <w:rPr>
      <w:rFonts w:asciiTheme="majorHAnsi" w:eastAsiaTheme="majorEastAsia" w:hAnsiTheme="majorHAnsi" w:cstheme="majorBidi"/>
      <w:b/>
      <w:bCs/>
      <w:i/>
      <w:iCs/>
      <w:color w:val="4F81BD" w:themeColor="accent1"/>
    </w:rPr>
  </w:style>
  <w:style w:type="character" w:customStyle="1" w:styleId="object">
    <w:name w:val="object"/>
    <w:basedOn w:val="Policepardfaut"/>
    <w:rsid w:val="00915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105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6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4D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4D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064D6"/>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B064D6"/>
    <w:pPr>
      <w:spacing w:after="0" w:line="240" w:lineRule="auto"/>
    </w:pPr>
  </w:style>
  <w:style w:type="paragraph" w:styleId="Paragraphedeliste">
    <w:name w:val="List Paragraph"/>
    <w:basedOn w:val="Normal"/>
    <w:uiPriority w:val="34"/>
    <w:qFormat/>
    <w:rsid w:val="00510A9E"/>
    <w:pPr>
      <w:ind w:left="720"/>
      <w:contextualSpacing/>
    </w:pPr>
  </w:style>
  <w:style w:type="paragraph" w:styleId="Textedebulles">
    <w:name w:val="Balloon Text"/>
    <w:basedOn w:val="Normal"/>
    <w:link w:val="TextedebullesCar"/>
    <w:uiPriority w:val="99"/>
    <w:semiHidden/>
    <w:unhideWhenUsed/>
    <w:rsid w:val="000C0F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0F7A"/>
    <w:rPr>
      <w:rFonts w:ascii="Tahoma" w:hAnsi="Tahoma" w:cs="Tahoma"/>
      <w:sz w:val="16"/>
      <w:szCs w:val="16"/>
    </w:rPr>
  </w:style>
  <w:style w:type="character" w:customStyle="1" w:styleId="Titre3Car">
    <w:name w:val="Titre 3 Car"/>
    <w:basedOn w:val="Policepardfaut"/>
    <w:link w:val="Titre3"/>
    <w:uiPriority w:val="9"/>
    <w:rsid w:val="005B1052"/>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5B10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105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F75C03"/>
    <w:pPr>
      <w:tabs>
        <w:tab w:val="center" w:pos="4536"/>
        <w:tab w:val="right" w:pos="9072"/>
      </w:tabs>
      <w:spacing w:after="0" w:line="240" w:lineRule="auto"/>
    </w:pPr>
  </w:style>
  <w:style w:type="character" w:customStyle="1" w:styleId="En-tteCar">
    <w:name w:val="En-tête Car"/>
    <w:basedOn w:val="Policepardfaut"/>
    <w:link w:val="En-tte"/>
    <w:uiPriority w:val="99"/>
    <w:rsid w:val="00F75C03"/>
  </w:style>
  <w:style w:type="paragraph" w:styleId="Pieddepage">
    <w:name w:val="footer"/>
    <w:basedOn w:val="Normal"/>
    <w:link w:val="PieddepageCar"/>
    <w:uiPriority w:val="99"/>
    <w:unhideWhenUsed/>
    <w:rsid w:val="00F75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C03"/>
  </w:style>
  <w:style w:type="character" w:styleId="Emphaseintense">
    <w:name w:val="Intense Emphasis"/>
    <w:basedOn w:val="Policepardfaut"/>
    <w:uiPriority w:val="21"/>
    <w:qFormat/>
    <w:rsid w:val="002D7488"/>
    <w:rPr>
      <w:b/>
      <w:bCs/>
      <w:i/>
      <w:iCs/>
      <w:color w:val="4F81BD" w:themeColor="accent1"/>
    </w:rPr>
  </w:style>
  <w:style w:type="character" w:customStyle="1" w:styleId="Titre4Car">
    <w:name w:val="Titre 4 Car"/>
    <w:basedOn w:val="Policepardfaut"/>
    <w:link w:val="Titre4"/>
    <w:uiPriority w:val="9"/>
    <w:rsid w:val="00CA36DC"/>
    <w:rPr>
      <w:rFonts w:asciiTheme="majorHAnsi" w:eastAsiaTheme="majorEastAsia" w:hAnsiTheme="majorHAnsi" w:cstheme="majorBidi"/>
      <w:b/>
      <w:bCs/>
      <w:i/>
      <w:iCs/>
      <w:color w:val="4F81BD" w:themeColor="accent1"/>
    </w:rPr>
  </w:style>
  <w:style w:type="character" w:customStyle="1" w:styleId="object">
    <w:name w:val="object"/>
    <w:basedOn w:val="Policepardfaut"/>
    <w:rsid w:val="0091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16F0-E1C6-4A43-ACBE-5086FEB1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EA3B02B2</Template>
  <TotalTime>41</TotalTime>
  <Pages>10</Pages>
  <Words>710</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Max Sanfilippo</cp:lastModifiedBy>
  <cp:revision>5</cp:revision>
  <cp:lastPrinted>2015-03-05T12:20:00Z</cp:lastPrinted>
  <dcterms:created xsi:type="dcterms:W3CDTF">2015-03-25T11:16:00Z</dcterms:created>
  <dcterms:modified xsi:type="dcterms:W3CDTF">2015-03-25T13:06:00Z</dcterms:modified>
</cp:coreProperties>
</file>