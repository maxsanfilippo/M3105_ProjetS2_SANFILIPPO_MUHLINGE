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6D8" w:rsidRDefault="007736D8" w:rsidP="007736D8">
      <w:pPr>
        <w:pStyle w:val="Titre1"/>
        <w:jc w:val="center"/>
      </w:pPr>
      <w:bookmarkStart w:id="0" w:name="_Toc421698540"/>
      <w:r>
        <w:t>Gestion du projet</w:t>
      </w:r>
      <w:bookmarkEnd w:id="0"/>
    </w:p>
    <w:p w:rsidR="007736D8" w:rsidRDefault="007736D8" w:rsidP="007736D8"/>
    <w:p w:rsidR="007736D8" w:rsidRDefault="007736D8" w:rsidP="007736D8">
      <w:pPr>
        <w:pStyle w:val="Titre2"/>
      </w:pPr>
      <w:bookmarkStart w:id="1" w:name="_Toc421698541"/>
      <w:r>
        <w:t>1 - Moyens d'échanges entre les acteurs</w:t>
      </w:r>
      <w:bookmarkEnd w:id="1"/>
      <w:r>
        <w:t xml:space="preserve"> </w:t>
      </w:r>
    </w:p>
    <w:p w:rsidR="007736D8" w:rsidRDefault="007736D8" w:rsidP="007736D8">
      <w:pPr>
        <w:jc w:val="both"/>
      </w:pPr>
      <w:r>
        <w:t xml:space="preserve">La partie gestion du projet était à prendre en compte en tant que découverte du fonctionnement d'un projet informatique, au même titre que la conception et la partie développement. Cette partie ne fut pas dure à mener pour notre groupe qui a l'habitude de travailler ensemble, sur le projet du premier semestre par exemple, mais également sur de nombreuses matières au cours du semestre. Nous avons donc </w:t>
      </w:r>
      <w:r w:rsidR="0094327D">
        <w:t>utilisé</w:t>
      </w:r>
      <w:r>
        <w:t xml:space="preserve"> les mêmes méthodes de communications qu'à notre habitude. Pour commencer la diffusion des données se faisaient à travers un dossier partager sur le cloud. Cette technique s'applique selon nous très bien à la réalisation de projet de groupe car elle permet de travailler de partout et de partager ou récupérer des données à tout moment et partout. </w:t>
      </w:r>
    </w:p>
    <w:p w:rsidR="007736D8" w:rsidRDefault="007736D8" w:rsidP="007736D8">
      <w:pPr>
        <w:pStyle w:val="Titre2"/>
      </w:pPr>
      <w:bookmarkStart w:id="2" w:name="_Toc421698542"/>
      <w:r>
        <w:t>2 - Diagramme de Gant</w:t>
      </w:r>
      <w:bookmarkEnd w:id="2"/>
    </w:p>
    <w:p w:rsidR="007736D8" w:rsidRDefault="007736D8" w:rsidP="007736D8">
      <w:r>
        <w:t>Comme il nous était demandé nous avons découpé notre projet en plusieurs tâches à réaliser au fur et à mesure de l'</w:t>
      </w:r>
      <w:r w:rsidR="0094327D">
        <w:t>avancée</w:t>
      </w:r>
      <w:r>
        <w:t xml:space="preserve"> du projet. Ces prévisions permettent de donner des dates butoirs pour ne pas être </w:t>
      </w:r>
      <w:r w:rsidR="0094327D">
        <w:t>débordé</w:t>
      </w:r>
      <w:r>
        <w:t xml:space="preserve">, ou passer trop de temps sur une étape de développement au risque de ne pas pouvoir finir le projet à temps. </w:t>
      </w:r>
    </w:p>
    <w:p w:rsidR="000456FC" w:rsidRDefault="000456FC" w:rsidP="007736D8"/>
    <w:p w:rsidR="007736D8" w:rsidRDefault="000456FC" w:rsidP="00B405C9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3C1ECA6" wp14:editId="21A09817">
            <wp:extent cx="4739267" cy="8153400"/>
            <wp:effectExtent l="19050" t="0" r="4183" b="0"/>
            <wp:docPr id="27" name="Image 26" descr="gan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 fin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267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736D8" w:rsidRDefault="007736D8" w:rsidP="007736D8"/>
    <w:p w:rsidR="00BA2D70" w:rsidRDefault="00B405C9"/>
    <w:sectPr w:rsidR="00BA2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04"/>
    <w:rsid w:val="000456FC"/>
    <w:rsid w:val="00444682"/>
    <w:rsid w:val="007736D8"/>
    <w:rsid w:val="007F2704"/>
    <w:rsid w:val="008D58B5"/>
    <w:rsid w:val="0094327D"/>
    <w:rsid w:val="00A9618C"/>
    <w:rsid w:val="00B405C9"/>
    <w:rsid w:val="00C4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6D8"/>
  </w:style>
  <w:style w:type="paragraph" w:styleId="Titre1">
    <w:name w:val="heading 1"/>
    <w:basedOn w:val="Normal"/>
    <w:next w:val="Normal"/>
    <w:link w:val="Titre1Car"/>
    <w:uiPriority w:val="9"/>
    <w:qFormat/>
    <w:rsid w:val="00773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3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3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73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5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56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6D8"/>
  </w:style>
  <w:style w:type="paragraph" w:styleId="Titre1">
    <w:name w:val="heading 1"/>
    <w:basedOn w:val="Normal"/>
    <w:next w:val="Normal"/>
    <w:link w:val="Titre1Car"/>
    <w:uiPriority w:val="9"/>
    <w:qFormat/>
    <w:rsid w:val="00773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3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3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73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5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5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22D173AE</Template>
  <TotalTime>0</TotalTime>
  <Pages>2</Pages>
  <Words>180</Words>
  <Characters>990</Characters>
  <Application>Microsoft Office Word</Application>
  <DocSecurity>0</DocSecurity>
  <Lines>8</Lines>
  <Paragraphs>2</Paragraphs>
  <ScaleCrop>false</ScaleCrop>
  <Company>IUT de Valence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2015-06-10T09:34:00Z</dcterms:created>
  <dcterms:modified xsi:type="dcterms:W3CDTF">2015-06-10T09:38:00Z</dcterms:modified>
</cp:coreProperties>
</file>